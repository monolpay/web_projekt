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896" w:rsidRDefault="000F0896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51F559AD" wp14:editId="3165A3F9">
                <wp:simplePos x="0" y="0"/>
                <wp:positionH relativeFrom="margin">
                  <wp:posOffset>20053</wp:posOffset>
                </wp:positionH>
                <wp:positionV relativeFrom="paragraph">
                  <wp:posOffset>6798578</wp:posOffset>
                </wp:positionV>
                <wp:extent cx="5384800" cy="1876425"/>
                <wp:effectExtent l="0" t="0" r="6350" b="952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896" w:rsidRPr="00CD18EB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CD18EB" w:rsidRPr="00CD18EB" w:rsidRDefault="00CD18EB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59A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.6pt;margin-top:535.3pt;width:424pt;height:147.7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" stroked="f">
                <v:textbox>
                  <w:txbxContent>
                    <w:p w:rsidR="000F0896" w:rsidRPr="00CD18EB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CD18EB" w:rsidRPr="00CD18EB" w:rsidRDefault="00CD18EB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Hodnocení: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1D15BF52" wp14:editId="66595CF7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896" w:rsidRPr="00D47E14" w:rsidRDefault="001C435F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BF52" id="_x0000_s1027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" stroked="f">
                <v:textbox>
                  <w:txbxContent>
                    <w:p w:rsidR="000F0896" w:rsidRPr="00D47E14" w:rsidRDefault="001C435F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0D506812" wp14:editId="60B52313">
                <wp:simplePos x="0" y="0"/>
                <wp:positionH relativeFrom="margin">
                  <wp:align>right</wp:align>
                </wp:positionH>
                <wp:positionV relativeFrom="paragraph">
                  <wp:posOffset>4229735</wp:posOffset>
                </wp:positionV>
                <wp:extent cx="538480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6812" id="_x0000_s1028" type="#_x0000_t202" style="position:absolute;left:0;text-align:left;margin-left:372.8pt;margin-top:333.05pt;width:424pt;height:70pt;z-index:2516633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" stroked="f">
                <v:textbox>
                  <w:txbxContent>
                    <w:p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200F7402" wp14:editId="0BE23DFB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a Střední průmyslová škola elektrotechnická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F7402" id="_x0000_s1029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" stroked="f">
                <v:textbox style="mso-fit-shape-to-text:t">
                  <w:txbxContent>
                    <w:p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Vyšší odborná škola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a Střední průmyslová škola elektrotechnická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CF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6" behindDoc="1" locked="0" layoutInCell="1" allowOverlap="1" wp14:anchorId="01708414" wp14:editId="5487A8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 w:cs="Arial"/>
          <w:b/>
          <w:sz w:val="28"/>
          <w:szCs w:val="28"/>
        </w:rPr>
        <w:br w:type="page"/>
      </w:r>
    </w:p>
    <w:p w:rsidR="00B83B31" w:rsidRPr="00FF0B79" w:rsidRDefault="008A6EC9" w:rsidP="007E6E69">
      <w:pPr>
        <w:pStyle w:val="Nadpis1bezsl"/>
      </w:pPr>
      <w:r w:rsidRPr="00FF0B79">
        <w:lastRenderedPageBreak/>
        <w:t>Anotace</w:t>
      </w:r>
    </w:p>
    <w:p w:rsidR="00C8480F" w:rsidRPr="00C8480F" w:rsidRDefault="00C8480F" w:rsidP="00231C78">
      <w:pPr>
        <w:pStyle w:val="Nzev2"/>
      </w:pPr>
      <w:r w:rsidRPr="00C8480F">
        <w:t>Účel anotace</w:t>
      </w:r>
    </w:p>
    <w:p w:rsidR="00C8480F" w:rsidRPr="00C8480F" w:rsidRDefault="00C8480F" w:rsidP="00B90C33">
      <w:r w:rsidRPr="05E42EB2">
        <w:t xml:space="preserve">Hlavním účelem anotace je vytvořit vhodný text nebo také shrnutí, které bude sloužit pro snadné vyhledání v odborných katalozích či databázích. Ideální je tedy vložit do anotace vhodná klíčová slova, i když to není nutně podmínkou. </w:t>
      </w:r>
    </w:p>
    <w:p w:rsidR="00C8480F" w:rsidRPr="00C8480F" w:rsidRDefault="00C8480F" w:rsidP="00231C78">
      <w:pPr>
        <w:pStyle w:val="Nzev2"/>
      </w:pPr>
      <w:r w:rsidRPr="00C8480F">
        <w:t>Čeho se u anotací vyvarovat</w:t>
      </w:r>
    </w:p>
    <w:p w:rsidR="007E6E69" w:rsidRPr="00C8480F" w:rsidRDefault="00C8480F" w:rsidP="00AF4C70">
      <w:r w:rsidRPr="00C8480F">
        <w:t xml:space="preserve">Do anotací rozhodně nepatří obrázky, tabulky, grafy, citace nebo obsáhlejší text složený z více odstavců. Text by měl být jasný a stručný, </w:t>
      </w:r>
      <w:r w:rsidRPr="00FE4996">
        <w:rPr>
          <w:b/>
        </w:rPr>
        <w:t>jednoduše a výstižně popisující obsah celé navazující práce</w:t>
      </w:r>
      <w:r w:rsidRPr="00C8480F">
        <w:t>. Nikdy by se neměl</w:t>
      </w:r>
      <w:r w:rsidR="009D03A2">
        <w:t>,</w:t>
      </w:r>
      <w:r w:rsidRPr="00C8480F">
        <w:t xml:space="preserve"> byť jen krátký text anotace</w:t>
      </w:r>
      <w:r w:rsidR="009D03A2">
        <w:t>,</w:t>
      </w:r>
      <w:r w:rsidRPr="00C8480F">
        <w:t xml:space="preserve"> rozdělovat do několika odstavců.</w:t>
      </w:r>
    </w:p>
    <w:p w:rsidR="000F0896" w:rsidRDefault="007E6E69" w:rsidP="000F0896">
      <w:pPr>
        <w:rPr>
          <w:color w:val="000000"/>
        </w:rPr>
        <w:sectPr w:rsidR="000F0896" w:rsidSect="001C435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 w:code="9"/>
          <w:pgMar w:top="1418" w:right="851" w:bottom="1701" w:left="2552" w:header="709" w:footer="709" w:gutter="0"/>
          <w:pgNumType w:start="6"/>
          <w:cols w:space="708"/>
          <w:vAlign w:val="bottom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6" behindDoc="0" locked="0" layoutInCell="1" allowOverlap="1">
                <wp:simplePos x="0" y="0"/>
                <wp:positionH relativeFrom="margin">
                  <wp:posOffset>-1016635</wp:posOffset>
                </wp:positionH>
                <wp:positionV relativeFrom="paragraph">
                  <wp:posOffset>3018790</wp:posOffset>
                </wp:positionV>
                <wp:extent cx="6742430" cy="1404620"/>
                <wp:effectExtent l="0" t="0" r="1270" b="381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69" w:rsidRPr="001E1744" w:rsidRDefault="007E6E69" w:rsidP="007E6E69">
                            <w:r w:rsidRPr="001E1744">
                              <w:t>„Prohlašuji, že jsem tuto práci vypracoval samostatně a použil(a) literárních pramenů a informací, které cituji a uvádím v seznamu použité literatury a zdrojů informací.“</w:t>
                            </w:r>
                          </w:p>
                          <w:p w:rsidR="007E6E69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>„Souhlasím s využitím mé práce učiteli VOŠ a SPŠE Plzeň k výuce.“</w:t>
                            </w:r>
                          </w:p>
                          <w:p w:rsidR="007E6E69" w:rsidRPr="001E1744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</w:p>
                          <w:p w:rsidR="007E6E69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 xml:space="preserve">V Plzni dne: …..................... </w:t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>Podpis: ….....................................</w:t>
                            </w:r>
                          </w:p>
                          <w:p w:rsidR="007E6E69" w:rsidRDefault="007E6E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80.05pt;margin-top:237.7pt;width:530.9pt;height:110.6pt;z-index:2516664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" stroked="f">
                <v:textbox style="mso-fit-shape-to-text:t">
                  <w:txbxContent>
                    <w:p w:rsidR="007E6E69" w:rsidRPr="001E1744" w:rsidRDefault="007E6E69" w:rsidP="007E6E69">
                      <w:r w:rsidRPr="001E1744">
                        <w:t>„Prohlašuji, že jsem tuto práci vypracoval samostatně a použil(a) literárních pramenů a informací, které cituji a uvádím v seznamu použité literatury a zdrojů informací.“</w:t>
                      </w:r>
                    </w:p>
                    <w:p w:rsidR="007E6E69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>„Souhlasím s využitím mé práce učiteli VOŠ a SPŠE Plzeň k výuce.“</w:t>
                      </w:r>
                    </w:p>
                    <w:p w:rsidR="007E6E69" w:rsidRPr="001E1744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</w:p>
                    <w:p w:rsidR="007E6E69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 xml:space="preserve">V Plzni dne: …..................... </w:t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>Podpis: ….....................................</w:t>
                      </w:r>
                    </w:p>
                    <w:p w:rsidR="007E6E69" w:rsidRDefault="007E6E69"/>
                  </w:txbxContent>
                </v:textbox>
                <w10:wrap type="square" anchorx="margin"/>
              </v:shape>
            </w:pict>
          </mc:Fallback>
        </mc:AlternateContent>
      </w:r>
      <w:r w:rsidR="000F0896">
        <w:rPr>
          <w:color w:val="000000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2F5496" w:themeColor="accent1" w:themeShade="BF"/>
          <w:spacing w:val="0"/>
          <w:kern w:val="0"/>
          <w:sz w:val="24"/>
          <w:szCs w:val="24"/>
        </w:rPr>
        <w:id w:val="86131751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:rsidR="00C86CAC" w:rsidRPr="00FF0B79" w:rsidRDefault="00C86CAC" w:rsidP="00303744">
          <w:pPr>
            <w:pStyle w:val="Nzev"/>
          </w:pPr>
          <w:r w:rsidRPr="00FF0B79">
            <w:t>Obsah</w:t>
          </w:r>
        </w:p>
        <w:p w:rsidR="00DA7A4C" w:rsidRDefault="00C86CAC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69647" w:history="1">
            <w:r w:rsidR="00DA7A4C" w:rsidRPr="00E93A47">
              <w:rPr>
                <w:rStyle w:val="Hypertextovodkaz"/>
              </w:rPr>
              <w:t>Úvod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_Toc164769647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FE4996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:rsidR="00DA7A4C" w:rsidRDefault="002769A9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48" w:history="1">
            <w:r w:rsidR="00DA7A4C" w:rsidRPr="00E93A47">
              <w:rPr>
                <w:rStyle w:val="Hypertextovodkaz"/>
              </w:rPr>
              <w:t>1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</w:rPr>
              <w:t>Vývojový deník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_Toc164769648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FE4996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:rsidR="00DA7A4C" w:rsidRDefault="002769A9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49" w:history="1">
            <w:r w:rsidR="00DA7A4C" w:rsidRPr="00E93A47">
              <w:rPr>
                <w:rStyle w:val="Hypertextovodkaz"/>
              </w:rPr>
              <w:t>2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</w:rPr>
              <w:t>Uživatelská příručka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_Toc164769649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FE4996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:rsidR="00DA7A4C" w:rsidRDefault="002769A9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0" w:history="1">
            <w:r w:rsidR="00DA7A4C" w:rsidRPr="00E93A47">
              <w:rPr>
                <w:rStyle w:val="Hypertextovodkaz"/>
              </w:rPr>
              <w:t>3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</w:rPr>
              <w:t>Části projektu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_Toc164769650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FE4996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1" w:history="1">
            <w:r w:rsidR="00DA7A4C" w:rsidRPr="00E93A47">
              <w:rPr>
                <w:rStyle w:val="Hypertextovodkaz"/>
                <w:noProof/>
              </w:rPr>
              <w:t>3.1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Popis funkčností aplikací.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_Toc164769651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2" w:history="1">
            <w:r w:rsidR="00DA7A4C" w:rsidRPr="00E93A47">
              <w:rPr>
                <w:rStyle w:val="Hypertextovodkaz"/>
                <w:noProof/>
              </w:rPr>
              <w:t>3.2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Grafický návrh aplikace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_Toc164769652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3" w:history="1">
            <w:r w:rsidR="00DA7A4C" w:rsidRPr="00E93A47">
              <w:rPr>
                <w:rStyle w:val="Hypertextovodkaz"/>
                <w:noProof/>
              </w:rPr>
              <w:t>3.3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Struktura DB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_Toc164769653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4" w:history="1">
            <w:r w:rsidR="00DA7A4C" w:rsidRPr="00E93A47">
              <w:rPr>
                <w:rStyle w:val="Hypertextovodkaz"/>
                <w:noProof/>
              </w:rPr>
              <w:t>3.4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Rozdělení rolí (úkolů)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_Toc164769654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5" w:history="1">
            <w:r w:rsidR="00DA7A4C" w:rsidRPr="00E93A47">
              <w:rPr>
                <w:rStyle w:val="Hypertextovodkaz"/>
                <w:noProof/>
              </w:rPr>
              <w:t>3.5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Testování aplikace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_Toc164769655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6" w:history="1">
            <w:r w:rsidR="00DA7A4C" w:rsidRPr="00E93A47">
              <w:rPr>
                <w:rStyle w:val="Hypertextovodkaz"/>
                <w:noProof/>
              </w:rPr>
              <w:t>3.6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Další části odpovídající zadání projektu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_Toc164769656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7" w:history="1">
            <w:r w:rsidR="00DA7A4C" w:rsidRPr="00E93A47">
              <w:rPr>
                <w:rStyle w:val="Hypertextovodkaz"/>
                <w:rFonts w:cs="Arial"/>
              </w:rPr>
              <w:t>4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  <w:rFonts w:cs="Arial"/>
              </w:rPr>
              <w:t>Technická dokumentace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_Toc164769657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FE4996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:rsidR="00DA7A4C" w:rsidRDefault="002769A9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8" w:history="1">
            <w:r w:rsidR="00DA7A4C" w:rsidRPr="00E93A47">
              <w:rPr>
                <w:rStyle w:val="Hypertextovodkaz"/>
              </w:rPr>
              <w:t>Závěr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_Toc164769658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FE4996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:rsidR="00DA7A4C" w:rsidRDefault="002769A9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9" w:history="1">
            <w:r w:rsidR="00DA7A4C" w:rsidRPr="00E93A47">
              <w:rPr>
                <w:rStyle w:val="Hypertextovodkaz"/>
              </w:rPr>
              <w:t>Literatura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_Toc164769659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FE4996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0" w:history="1">
            <w:r w:rsidR="00DA7A4C" w:rsidRPr="00E93A47">
              <w:rPr>
                <w:rStyle w:val="Hypertextovodkaz"/>
                <w:noProof/>
              </w:rPr>
              <w:t>Seznam obrázků a tabulek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_Toc164769660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1" w:history="1">
            <w:r w:rsidR="00DA7A4C" w:rsidRPr="00E93A47">
              <w:rPr>
                <w:rStyle w:val="Hypertextovodkaz"/>
                <w:noProof/>
              </w:rPr>
              <w:t>Seznam tabulek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_Toc164769661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2" w:history="1">
            <w:r w:rsidR="00DA7A4C" w:rsidRPr="00E93A47">
              <w:rPr>
                <w:rStyle w:val="Hypertextovodkaz"/>
                <w:noProof/>
              </w:rPr>
              <w:t>Seznam obrázků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_Toc164769662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DA7A4C" w:rsidRDefault="002769A9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3" w:history="1">
            <w:r w:rsidR="00DA7A4C" w:rsidRPr="00E93A47">
              <w:rPr>
                <w:rStyle w:val="Hypertextovodkaz"/>
                <w:noProof/>
              </w:rPr>
              <w:t>Seznam grafů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_Toc164769663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FE4996">
              <w:rPr>
                <w:noProof/>
                <w:webHidden/>
              </w:rPr>
              <w:t>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:rsidR="001140A6" w:rsidRDefault="00C86CAC" w:rsidP="00114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C4E69" w:rsidRDefault="00CC4E69">
      <w:pPr>
        <w:pStyle w:val="Nadpis1"/>
        <w:sectPr w:rsidR="00CC4E69" w:rsidSect="0078224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0" w:h="16840"/>
          <w:pgMar w:top="1418" w:right="851" w:bottom="1701" w:left="2552" w:header="709" w:footer="709" w:gutter="0"/>
          <w:pgNumType w:start="6"/>
          <w:cols w:space="708"/>
          <w:docGrid w:linePitch="360"/>
        </w:sectPr>
      </w:pPr>
    </w:p>
    <w:p w:rsidR="00C86CAC" w:rsidRPr="00C86CAC" w:rsidRDefault="00C73B9A" w:rsidP="00F96473">
      <w:pPr>
        <w:pStyle w:val="Nadpis1bezsl"/>
      </w:pPr>
      <w:bookmarkStart w:id="0" w:name="_Toc101377156"/>
      <w:bookmarkStart w:id="1" w:name="_Toc101377353"/>
      <w:bookmarkStart w:id="2" w:name="_Toc101377463"/>
      <w:bookmarkStart w:id="3" w:name="_Toc164769647"/>
      <w:bookmarkEnd w:id="0"/>
      <w:bookmarkEnd w:id="1"/>
      <w:bookmarkEnd w:id="2"/>
      <w:r>
        <w:lastRenderedPageBreak/>
        <w:t>Úvod</w:t>
      </w:r>
      <w:bookmarkEnd w:id="3"/>
    </w:p>
    <w:p w:rsidR="004E0EE6" w:rsidRDefault="004E0EE6" w:rsidP="002D6EDE">
      <w:pPr>
        <w:pStyle w:val="MujOdstavec"/>
        <w:numPr>
          <w:ilvl w:val="0"/>
          <w:numId w:val="43"/>
        </w:numPr>
      </w:pPr>
      <w:r>
        <w:t>Motivace pro realizaci projektu</w:t>
      </w:r>
    </w:p>
    <w:p w:rsidR="004E0EE6" w:rsidRDefault="004E0EE6" w:rsidP="002D6EDE">
      <w:pPr>
        <w:pStyle w:val="MujOdstavec"/>
        <w:numPr>
          <w:ilvl w:val="0"/>
          <w:numId w:val="43"/>
        </w:numPr>
      </w:pPr>
      <w:r>
        <w:t>Popis použitých technologií</w:t>
      </w:r>
    </w:p>
    <w:p w:rsidR="004E0EE6" w:rsidRDefault="004E0EE6" w:rsidP="002D6EDE">
      <w:pPr>
        <w:pStyle w:val="MujOdstavec"/>
        <w:numPr>
          <w:ilvl w:val="0"/>
          <w:numId w:val="43"/>
        </w:numPr>
      </w:pPr>
      <w:r>
        <w:t>Slovníček pojmů</w:t>
      </w:r>
    </w:p>
    <w:p w:rsidR="008A5550" w:rsidRDefault="008A5550" w:rsidP="002D6EDE">
      <w:pPr>
        <w:pStyle w:val="MujOdstavec"/>
        <w:numPr>
          <w:ilvl w:val="0"/>
          <w:numId w:val="43"/>
        </w:numPr>
      </w:pPr>
      <w:r>
        <w:br w:type="page"/>
      </w:r>
    </w:p>
    <w:p w:rsidR="00AF65D8" w:rsidRPr="003D1B01" w:rsidRDefault="00C73B9A" w:rsidP="00047185">
      <w:pPr>
        <w:pStyle w:val="Nadpis1"/>
      </w:pPr>
      <w:bookmarkStart w:id="4" w:name="_Toc101376430"/>
      <w:bookmarkStart w:id="5" w:name="_Toc101376502"/>
      <w:bookmarkStart w:id="6" w:name="_Toc101376574"/>
      <w:bookmarkStart w:id="7" w:name="_Toc101376708"/>
      <w:bookmarkStart w:id="8" w:name="_Toc101376925"/>
      <w:bookmarkStart w:id="9" w:name="_Toc101377036"/>
      <w:bookmarkStart w:id="10" w:name="_Toc101377158"/>
      <w:bookmarkStart w:id="11" w:name="_Toc101377494"/>
      <w:bookmarkStart w:id="12" w:name="_Toc101377354"/>
      <w:bookmarkStart w:id="13" w:name="_Toc101377464"/>
      <w:bookmarkStart w:id="14" w:name="_Toc16476964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Vývojový deník</w:t>
      </w:r>
      <w:bookmarkEnd w:id="14"/>
    </w:p>
    <w:p w:rsidR="00C73B9A" w:rsidRDefault="00665F3C" w:rsidP="00C73B9A">
      <w:pPr>
        <w:pStyle w:val="MujOdstavec"/>
      </w:pPr>
      <w:r w:rsidRPr="00665F3C">
        <w:t xml:space="preserve">Chronologický popis postupu vývoje aplikace během realizace projektu. Možno vložit </w:t>
      </w:r>
      <w:r w:rsidR="001C435F">
        <w:t>časovou osu</w:t>
      </w:r>
      <w:r w:rsidRPr="00665F3C">
        <w:t>.</w:t>
      </w:r>
    </w:p>
    <w:p w:rsidR="002C0043" w:rsidRPr="00DC7244" w:rsidRDefault="002C0043" w:rsidP="00F96473">
      <w:pPr>
        <w:rPr>
          <w:rStyle w:val="eop"/>
        </w:rPr>
      </w:pPr>
      <w:r>
        <w:br w:type="page"/>
      </w:r>
    </w:p>
    <w:p w:rsidR="004F04CD" w:rsidRPr="005A2EDF" w:rsidRDefault="00C73B9A" w:rsidP="005A2EDF">
      <w:pPr>
        <w:pStyle w:val="Nadpis1"/>
        <w:rPr>
          <w:rStyle w:val="normaltextrun"/>
        </w:rPr>
      </w:pPr>
      <w:bookmarkStart w:id="15" w:name="_Toc164769649"/>
      <w:r w:rsidRPr="005A2EDF">
        <w:rPr>
          <w:rStyle w:val="normaltextrun"/>
        </w:rPr>
        <w:lastRenderedPageBreak/>
        <w:t>Uživatelská příručka</w:t>
      </w:r>
      <w:bookmarkEnd w:id="15"/>
    </w:p>
    <w:p w:rsidR="00C7446A" w:rsidRDefault="00C7446A" w:rsidP="002D6EDE">
      <w:pPr>
        <w:pStyle w:val="MujOdstavec"/>
        <w:numPr>
          <w:ilvl w:val="0"/>
          <w:numId w:val="43"/>
        </w:numPr>
      </w:pPr>
      <w:r>
        <w:t>Návod, jak použít základní funkce systému</w:t>
      </w:r>
    </w:p>
    <w:p w:rsidR="00C7446A" w:rsidRDefault="00C7446A" w:rsidP="002D6EDE">
      <w:pPr>
        <w:pStyle w:val="MujOdstavec"/>
        <w:numPr>
          <w:ilvl w:val="0"/>
          <w:numId w:val="43"/>
        </w:numPr>
      </w:pPr>
      <w:r>
        <w:t>Řešení nejčastějších problémů</w:t>
      </w:r>
    </w:p>
    <w:p w:rsidR="00C7446A" w:rsidRDefault="00C7446A" w:rsidP="002D6EDE">
      <w:pPr>
        <w:pStyle w:val="MujOdstavec"/>
        <w:numPr>
          <w:ilvl w:val="0"/>
          <w:numId w:val="43"/>
        </w:numPr>
      </w:pPr>
      <w:r>
        <w:t>Odkazy na vyvíjenou aplikaci</w:t>
      </w:r>
    </w:p>
    <w:p w:rsidR="00C7446A" w:rsidRDefault="00C7446A" w:rsidP="002D6EDE">
      <w:pPr>
        <w:pStyle w:val="MujOdstavec"/>
        <w:numPr>
          <w:ilvl w:val="1"/>
          <w:numId w:val="43"/>
        </w:numPr>
      </w:pPr>
      <w:r>
        <w:t>server, stažení aplikace</w:t>
      </w:r>
    </w:p>
    <w:p w:rsidR="00C73B9A" w:rsidRDefault="00C73B9A" w:rsidP="00674823">
      <w:pPr>
        <w:pStyle w:val="Odstavecseseznamem"/>
      </w:pPr>
      <w:r>
        <w:br w:type="page"/>
      </w:r>
    </w:p>
    <w:p w:rsidR="004F04CD" w:rsidRPr="005A2EDF" w:rsidRDefault="00C73B9A" w:rsidP="005A2EDF">
      <w:pPr>
        <w:pStyle w:val="Nadpis1"/>
        <w:rPr>
          <w:rStyle w:val="eop"/>
        </w:rPr>
      </w:pPr>
      <w:bookmarkStart w:id="16" w:name="_Toc164769650"/>
      <w:bookmarkStart w:id="17" w:name="_Ref101105912"/>
      <w:r w:rsidRPr="005A2EDF">
        <w:rPr>
          <w:rStyle w:val="normaltextrun"/>
        </w:rPr>
        <w:lastRenderedPageBreak/>
        <w:t>Části projektu</w:t>
      </w:r>
      <w:bookmarkEnd w:id="16"/>
      <w:r w:rsidR="00EA3C55" w:rsidRPr="005A2EDF">
        <w:rPr>
          <w:rStyle w:val="eop"/>
        </w:rPr>
        <w:t> </w:t>
      </w:r>
      <w:bookmarkEnd w:id="17"/>
    </w:p>
    <w:p w:rsidR="00771B34" w:rsidRPr="00CE228B" w:rsidRDefault="00FD30E6" w:rsidP="00CE228B">
      <w:pPr>
        <w:pStyle w:val="MujOdstavec"/>
      </w:pPr>
      <w:r w:rsidRPr="00FD30E6">
        <w:t>Obsah této části bude odpovídat konkrétnímu zadání projektu. Měl by obsahovat rozdělení celé práce na jednotlivé části včetně delegování částí na členy týmu. Musí být jasně specifikováno kdo co dělal.</w:t>
      </w:r>
    </w:p>
    <w:p w:rsidR="0070337F" w:rsidRPr="00AF4C70" w:rsidRDefault="0070337F" w:rsidP="001C435F">
      <w:pPr>
        <w:pStyle w:val="Nadpis2"/>
        <w:rPr>
          <w:rStyle w:val="normaltextrun"/>
        </w:rPr>
      </w:pPr>
      <w:bookmarkStart w:id="18" w:name="_Toc164769651"/>
      <w:r w:rsidRPr="00AF4C70">
        <w:rPr>
          <w:rStyle w:val="normaltextrun"/>
        </w:rPr>
        <w:t>Popis funkčností aplikací.</w:t>
      </w:r>
      <w:bookmarkEnd w:id="18"/>
    </w:p>
    <w:p w:rsidR="0070337F" w:rsidRPr="00AF4C70" w:rsidRDefault="0070337F" w:rsidP="00AF4C70">
      <w:pPr>
        <w:pStyle w:val="Nadpis2"/>
        <w:rPr>
          <w:rStyle w:val="normaltextrun"/>
        </w:rPr>
      </w:pPr>
      <w:bookmarkStart w:id="19" w:name="_Toc164769652"/>
      <w:r w:rsidRPr="00AF4C70">
        <w:rPr>
          <w:rStyle w:val="normaltextrun"/>
        </w:rPr>
        <w:t xml:space="preserve">Grafický návrh </w:t>
      </w:r>
      <w:r w:rsidR="00177CF7" w:rsidRPr="00AF4C70">
        <w:rPr>
          <w:rStyle w:val="normaltextrun"/>
        </w:rPr>
        <w:t>aplikace</w:t>
      </w:r>
      <w:bookmarkEnd w:id="19"/>
      <w:r w:rsidR="00177CF7" w:rsidRPr="00AF4C70">
        <w:rPr>
          <w:rStyle w:val="normaltextrun"/>
        </w:rPr>
        <w:t xml:space="preserve"> </w:t>
      </w:r>
    </w:p>
    <w:p w:rsidR="0070337F" w:rsidRPr="00AF4C70" w:rsidRDefault="0070337F" w:rsidP="00AF4C70">
      <w:pPr>
        <w:pStyle w:val="Nadpis2"/>
        <w:rPr>
          <w:rStyle w:val="normaltextrun"/>
        </w:rPr>
      </w:pPr>
      <w:bookmarkStart w:id="20" w:name="_Toc164769653"/>
      <w:r w:rsidRPr="00AF4C70">
        <w:rPr>
          <w:rStyle w:val="normaltextrun"/>
        </w:rPr>
        <w:t>Struktura DB</w:t>
      </w:r>
      <w:bookmarkEnd w:id="20"/>
    </w:p>
    <w:p w:rsidR="0070337F" w:rsidRPr="00AF4C70" w:rsidRDefault="001C435F" w:rsidP="00AF4C70">
      <w:pPr>
        <w:pStyle w:val="Nadpis2"/>
        <w:rPr>
          <w:rStyle w:val="normaltextrun"/>
        </w:rPr>
      </w:pPr>
      <w:bookmarkStart w:id="21" w:name="_Toc164769654"/>
      <w:r>
        <w:rPr>
          <w:rStyle w:val="normaltextrun"/>
        </w:rPr>
        <w:t>Rozdělení rolí (úkolů)</w:t>
      </w:r>
      <w:bookmarkEnd w:id="21"/>
    </w:p>
    <w:p w:rsidR="0070337F" w:rsidRPr="00AF4C70" w:rsidRDefault="0070337F" w:rsidP="00AF4C70">
      <w:pPr>
        <w:pStyle w:val="Nadpis2"/>
        <w:rPr>
          <w:rStyle w:val="normaltextrun"/>
        </w:rPr>
      </w:pPr>
      <w:bookmarkStart w:id="22" w:name="_Toc164769655"/>
      <w:r w:rsidRPr="00AF4C70">
        <w:rPr>
          <w:rStyle w:val="normaltextrun"/>
        </w:rPr>
        <w:t>Testování aplikace</w:t>
      </w:r>
      <w:bookmarkEnd w:id="22"/>
    </w:p>
    <w:p w:rsidR="0070337F" w:rsidRPr="00AF4C70" w:rsidRDefault="0070337F" w:rsidP="00AF4C70">
      <w:pPr>
        <w:pStyle w:val="Nadpis2"/>
        <w:rPr>
          <w:rStyle w:val="normaltextrun"/>
        </w:rPr>
      </w:pPr>
      <w:bookmarkStart w:id="23" w:name="_Toc164769656"/>
      <w:r w:rsidRPr="00AF4C70">
        <w:rPr>
          <w:rStyle w:val="normaltextrun"/>
        </w:rPr>
        <w:t>Další části odpovídající zadání projektu</w:t>
      </w:r>
      <w:bookmarkEnd w:id="23"/>
    </w:p>
    <w:p w:rsidR="00AF430A" w:rsidRDefault="00AF430A">
      <w:r>
        <w:br w:type="page"/>
      </w:r>
    </w:p>
    <w:p w:rsidR="7E03FCB8" w:rsidRDefault="00AF430A" w:rsidP="00CC4E69">
      <w:pPr>
        <w:pStyle w:val="Nadpis1"/>
        <w:rPr>
          <w:rStyle w:val="normaltextrun"/>
          <w:rFonts w:cs="Arial"/>
        </w:rPr>
      </w:pPr>
      <w:bookmarkStart w:id="24" w:name="_Toc164769657"/>
      <w:r>
        <w:rPr>
          <w:rStyle w:val="normaltextrun"/>
          <w:rFonts w:cs="Arial"/>
        </w:rPr>
        <w:lastRenderedPageBreak/>
        <w:t>Technická dokumentace</w:t>
      </w:r>
      <w:bookmarkEnd w:id="24"/>
    </w:p>
    <w:p w:rsidR="00AF430A" w:rsidRPr="00222BD3" w:rsidRDefault="00674823" w:rsidP="00222BD3">
      <w:pPr>
        <w:pStyle w:val="MujOdstavec"/>
        <w:numPr>
          <w:ilvl w:val="0"/>
          <w:numId w:val="43"/>
        </w:numPr>
      </w:pPr>
      <w:r w:rsidRPr="00222BD3">
        <w:t>Popis kódu zajišťující vybrané procesy (třídy, metody, DB, …)</w:t>
      </w:r>
    </w:p>
    <w:p w:rsidR="00674823" w:rsidRPr="00222BD3" w:rsidRDefault="00674823" w:rsidP="00222BD3">
      <w:pPr>
        <w:pStyle w:val="MujOdstavec"/>
        <w:numPr>
          <w:ilvl w:val="0"/>
          <w:numId w:val="43"/>
        </w:numPr>
      </w:pPr>
      <w:r w:rsidRPr="00222BD3">
        <w:t>Zabezpečení aplikace</w:t>
      </w:r>
    </w:p>
    <w:p w:rsidR="00AF430A" w:rsidRDefault="00AF430A">
      <w:r>
        <w:br w:type="page"/>
      </w:r>
    </w:p>
    <w:p w:rsidR="004D0BF2" w:rsidRPr="00677CC2" w:rsidRDefault="004D0BF2" w:rsidP="00677CC2">
      <w:pPr>
        <w:pStyle w:val="Nadpis1bezsl"/>
        <w:rPr>
          <w:rStyle w:val="normaltextrun"/>
        </w:rPr>
      </w:pPr>
      <w:bookmarkStart w:id="25" w:name="_Toc164769658"/>
      <w:r w:rsidRPr="00677CC2">
        <w:rPr>
          <w:rStyle w:val="normaltextrun"/>
        </w:rPr>
        <w:lastRenderedPageBreak/>
        <w:t>Závěr</w:t>
      </w:r>
      <w:bookmarkStart w:id="26" w:name="_Toc101377506"/>
      <w:bookmarkEnd w:id="25"/>
      <w:bookmarkEnd w:id="26"/>
    </w:p>
    <w:p w:rsidR="00073246" w:rsidRDefault="00073246" w:rsidP="00222BD3">
      <w:pPr>
        <w:pStyle w:val="MujOdstavec"/>
        <w:numPr>
          <w:ilvl w:val="0"/>
          <w:numId w:val="43"/>
        </w:numPr>
      </w:pPr>
      <w:r>
        <w:t>Vlastní zhodnocení průběhu práce</w:t>
      </w:r>
    </w:p>
    <w:p w:rsidR="00073246" w:rsidRDefault="00073246" w:rsidP="00222BD3">
      <w:pPr>
        <w:pStyle w:val="MujOdstavec"/>
        <w:numPr>
          <w:ilvl w:val="0"/>
          <w:numId w:val="43"/>
        </w:numPr>
      </w:pPr>
      <w:r>
        <w:t>Důvody změn, které nastali při realizaci oproti zadání</w:t>
      </w:r>
    </w:p>
    <w:p w:rsidR="00073246" w:rsidRDefault="00073246" w:rsidP="00222BD3">
      <w:pPr>
        <w:pStyle w:val="MujOdstavec"/>
        <w:numPr>
          <w:ilvl w:val="0"/>
          <w:numId w:val="43"/>
        </w:numPr>
      </w:pPr>
      <w:r>
        <w:t>Důvody, proč nebyly realizovány některé části</w:t>
      </w:r>
    </w:p>
    <w:p w:rsidR="00073246" w:rsidRDefault="00073246" w:rsidP="00222BD3">
      <w:pPr>
        <w:pStyle w:val="MujOdstavec"/>
        <w:numPr>
          <w:ilvl w:val="0"/>
          <w:numId w:val="43"/>
        </w:numPr>
      </w:pPr>
      <w:r>
        <w:t>Možnosti rozšíření produktu</w:t>
      </w:r>
    </w:p>
    <w:p w:rsidR="00AF430A" w:rsidRDefault="00073246" w:rsidP="00222BD3">
      <w:pPr>
        <w:pStyle w:val="MujOdstavec"/>
        <w:numPr>
          <w:ilvl w:val="0"/>
          <w:numId w:val="43"/>
        </w:numPr>
      </w:pPr>
      <w:proofErr w:type="spellStart"/>
      <w:r>
        <w:t>Info</w:t>
      </w:r>
      <w:proofErr w:type="spellEnd"/>
      <w:r>
        <w:t xml:space="preserve"> o použití AI</w:t>
      </w:r>
    </w:p>
    <w:p w:rsidR="00AF430A" w:rsidRDefault="00AF430A">
      <w:r>
        <w:br w:type="page"/>
      </w:r>
    </w:p>
    <w:p w:rsidR="00AF430A" w:rsidRPr="00AF430A" w:rsidRDefault="00AF430A" w:rsidP="00AF430A"/>
    <w:p w:rsidR="007D0914" w:rsidRPr="00577AF3" w:rsidRDefault="002769A9" w:rsidP="00F96473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bookmarkStart w:id="27" w:name="_Toc101376616"/>
      <w:bookmarkStart w:id="28" w:name="_Toc101376750"/>
      <w:bookmarkStart w:id="29" w:name="_Toc101376967"/>
      <w:bookmarkStart w:id="30" w:name="_Toc101377078"/>
      <w:bookmarkStart w:id="31" w:name="_Toc101377200"/>
      <w:bookmarkStart w:id="32" w:name="_Toc101377536"/>
      <w:bookmarkStart w:id="33" w:name="_Toc101377396"/>
      <w:bookmarkStart w:id="34" w:name="_Toc101377507"/>
      <w:bookmarkStart w:id="35" w:name="_Toc101376617"/>
      <w:bookmarkStart w:id="36" w:name="_Toc101376751"/>
      <w:bookmarkStart w:id="37" w:name="_Toc101376968"/>
      <w:bookmarkStart w:id="38" w:name="_Toc101377079"/>
      <w:bookmarkStart w:id="39" w:name="_Toc101377201"/>
      <w:bookmarkStart w:id="40" w:name="_Toc101377537"/>
      <w:bookmarkStart w:id="41" w:name="_Toc101377397"/>
      <w:bookmarkStart w:id="42" w:name="_Toc101377508"/>
      <w:bookmarkStart w:id="43" w:name="_Toc101376618"/>
      <w:bookmarkStart w:id="44" w:name="_Toc101376752"/>
      <w:bookmarkStart w:id="45" w:name="_Toc101376969"/>
      <w:bookmarkStart w:id="46" w:name="_Toc101377080"/>
      <w:bookmarkStart w:id="47" w:name="_Toc101377202"/>
      <w:bookmarkStart w:id="48" w:name="_Toc101377538"/>
      <w:bookmarkStart w:id="49" w:name="_Toc101377398"/>
      <w:bookmarkStart w:id="50" w:name="_Toc101377509"/>
      <w:bookmarkStart w:id="51" w:name="_Toc101376619"/>
      <w:bookmarkStart w:id="52" w:name="_Toc101376753"/>
      <w:bookmarkStart w:id="53" w:name="_Toc101376970"/>
      <w:bookmarkStart w:id="54" w:name="_Toc101377081"/>
      <w:bookmarkStart w:id="55" w:name="_Toc101377203"/>
      <w:bookmarkStart w:id="56" w:name="_Toc101377539"/>
      <w:bookmarkStart w:id="57" w:name="_Toc101377399"/>
      <w:bookmarkStart w:id="58" w:name="_Toc101377510"/>
      <w:bookmarkStart w:id="59" w:name="_Toc101376620"/>
      <w:bookmarkStart w:id="60" w:name="_Toc101376754"/>
      <w:bookmarkStart w:id="61" w:name="_Toc101376971"/>
      <w:bookmarkStart w:id="62" w:name="_Toc101377082"/>
      <w:bookmarkStart w:id="63" w:name="_Toc101377204"/>
      <w:bookmarkStart w:id="64" w:name="_Toc101377540"/>
      <w:bookmarkStart w:id="65" w:name="_Toc101377400"/>
      <w:bookmarkStart w:id="66" w:name="_Toc101377511"/>
      <w:bookmarkStart w:id="67" w:name="_Toc101376621"/>
      <w:bookmarkStart w:id="68" w:name="_Toc101376755"/>
      <w:bookmarkStart w:id="69" w:name="_Toc101376972"/>
      <w:bookmarkStart w:id="70" w:name="_Toc101377083"/>
      <w:bookmarkStart w:id="71" w:name="_Toc101377205"/>
      <w:bookmarkStart w:id="72" w:name="_Toc101377541"/>
      <w:bookmarkStart w:id="73" w:name="_Toc101377401"/>
      <w:bookmarkStart w:id="74" w:name="_Toc101377512"/>
      <w:bookmarkStart w:id="75" w:name="_Toc101376622"/>
      <w:bookmarkStart w:id="76" w:name="_Toc101376756"/>
      <w:bookmarkStart w:id="77" w:name="_Toc101376973"/>
      <w:bookmarkStart w:id="78" w:name="_Toc101377084"/>
      <w:bookmarkStart w:id="79" w:name="_Toc101377206"/>
      <w:bookmarkStart w:id="80" w:name="_Toc101377542"/>
      <w:bookmarkStart w:id="81" w:name="_Toc101377402"/>
      <w:bookmarkStart w:id="82" w:name="_Toc101377513"/>
      <w:bookmarkStart w:id="83" w:name="_Toc101376623"/>
      <w:bookmarkStart w:id="84" w:name="_Toc101376757"/>
      <w:bookmarkStart w:id="85" w:name="_Toc101376974"/>
      <w:bookmarkStart w:id="86" w:name="_Toc101377085"/>
      <w:bookmarkStart w:id="87" w:name="_Toc101377207"/>
      <w:bookmarkStart w:id="88" w:name="_Toc101377543"/>
      <w:bookmarkStart w:id="89" w:name="_Toc101377403"/>
      <w:bookmarkStart w:id="90" w:name="_Toc101377514"/>
      <w:bookmarkStart w:id="91" w:name="_Toc101376624"/>
      <w:bookmarkStart w:id="92" w:name="_Toc101376758"/>
      <w:bookmarkStart w:id="93" w:name="_Toc101376975"/>
      <w:bookmarkStart w:id="94" w:name="_Toc101377086"/>
      <w:bookmarkStart w:id="95" w:name="_Toc101377208"/>
      <w:bookmarkStart w:id="96" w:name="_Toc101377544"/>
      <w:bookmarkStart w:id="97" w:name="_Toc101377404"/>
      <w:bookmarkStart w:id="98" w:name="_Toc101377515"/>
      <w:bookmarkStart w:id="99" w:name="_Toc101376625"/>
      <w:bookmarkStart w:id="100" w:name="_Toc101376759"/>
      <w:bookmarkStart w:id="101" w:name="_Toc101376976"/>
      <w:bookmarkStart w:id="102" w:name="_Toc101377087"/>
      <w:bookmarkStart w:id="103" w:name="_Toc101377209"/>
      <w:bookmarkStart w:id="104" w:name="_Toc101377545"/>
      <w:bookmarkStart w:id="105" w:name="_Toc101377405"/>
      <w:bookmarkStart w:id="106" w:name="_Toc101377516"/>
      <w:bookmarkStart w:id="107" w:name="_Toc101376626"/>
      <w:bookmarkStart w:id="108" w:name="_Toc101376760"/>
      <w:bookmarkStart w:id="109" w:name="_Toc101376977"/>
      <w:bookmarkStart w:id="110" w:name="_Toc101377088"/>
      <w:bookmarkStart w:id="111" w:name="_Toc101377210"/>
      <w:bookmarkStart w:id="112" w:name="_Toc101377546"/>
      <w:bookmarkStart w:id="113" w:name="_Toc101377406"/>
      <w:bookmarkStart w:id="114" w:name="_Toc101377517"/>
      <w:bookmarkStart w:id="115" w:name="_Toc101376627"/>
      <w:bookmarkStart w:id="116" w:name="_Toc101376761"/>
      <w:bookmarkStart w:id="117" w:name="_Toc101376978"/>
      <w:bookmarkStart w:id="118" w:name="_Toc101377089"/>
      <w:bookmarkStart w:id="119" w:name="_Toc101377211"/>
      <w:bookmarkStart w:id="120" w:name="_Toc101377547"/>
      <w:bookmarkStart w:id="121" w:name="_Toc101377407"/>
      <w:bookmarkStart w:id="122" w:name="_Toc101377518"/>
      <w:bookmarkStart w:id="123" w:name="_Toc101376628"/>
      <w:bookmarkStart w:id="124" w:name="_Toc101376762"/>
      <w:bookmarkStart w:id="125" w:name="_Toc101376979"/>
      <w:bookmarkStart w:id="126" w:name="_Toc101377090"/>
      <w:bookmarkStart w:id="127" w:name="_Toc101377212"/>
      <w:bookmarkStart w:id="128" w:name="_Toc101377548"/>
      <w:bookmarkStart w:id="129" w:name="_Toc101377408"/>
      <w:bookmarkStart w:id="130" w:name="_Toc101377519"/>
      <w:bookmarkStart w:id="131" w:name="_Toc101376630"/>
      <w:bookmarkStart w:id="132" w:name="_Toc101376764"/>
      <w:bookmarkStart w:id="133" w:name="_Toc101376981"/>
      <w:bookmarkStart w:id="134" w:name="_Toc101377092"/>
      <w:bookmarkStart w:id="135" w:name="_Toc101377214"/>
      <w:bookmarkStart w:id="136" w:name="_Toc101377550"/>
      <w:bookmarkStart w:id="137" w:name="_Toc101377410"/>
      <w:bookmarkStart w:id="138" w:name="_Toc101377521"/>
      <w:bookmarkStart w:id="139" w:name="_Toc101377522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>
        <w:t>Zdroje použité literatury a informací</w:t>
      </w:r>
      <w:bookmarkStart w:id="140" w:name="_GoBack"/>
      <w:bookmarkEnd w:id="140"/>
    </w:p>
    <w:p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B57F41">
        <w:rPr>
          <w:rFonts w:cstheme="minorHAnsi"/>
          <w:sz w:val="22"/>
          <w:szCs w:val="22"/>
        </w:rPr>
        <w:t xml:space="preserve">Azure </w:t>
      </w:r>
      <w:proofErr w:type="spellStart"/>
      <w:r w:rsidRPr="00B57F41">
        <w:rPr>
          <w:rFonts w:cstheme="minorHAnsi"/>
          <w:sz w:val="22"/>
          <w:szCs w:val="22"/>
        </w:rPr>
        <w:t>Machine</w:t>
      </w:r>
      <w:proofErr w:type="spellEnd"/>
      <w:r w:rsidRPr="00B57F41">
        <w:rPr>
          <w:rFonts w:cstheme="minorHAnsi"/>
          <w:sz w:val="22"/>
          <w:szCs w:val="22"/>
        </w:rPr>
        <w:t xml:space="preserve"> </w:t>
      </w:r>
      <w:proofErr w:type="spellStart"/>
      <w:r w:rsidRPr="00B57F41">
        <w:rPr>
          <w:rFonts w:cstheme="minorHAnsi"/>
          <w:sz w:val="22"/>
          <w:szCs w:val="22"/>
        </w:rPr>
        <w:t>Learning</w:t>
      </w:r>
      <w:proofErr w:type="spellEnd"/>
      <w:r w:rsidRPr="00B57F41">
        <w:rPr>
          <w:rFonts w:cstheme="minorHAnsi"/>
          <w:sz w:val="22"/>
          <w:szCs w:val="22"/>
        </w:rPr>
        <w:t xml:space="preserve">. Azure.microsoft.com [online]. [cit. 2022-03-25]. Dostupné z: </w:t>
      </w:r>
      <w:hyperlink r:id="rId23" w:history="1">
        <w:r w:rsidRPr="00BA36D7">
          <w:rPr>
            <w:rStyle w:val="Hypertextovodkaz"/>
            <w:rFonts w:cstheme="minorHAnsi"/>
            <w:sz w:val="22"/>
            <w:szCs w:val="22"/>
          </w:rPr>
          <w:t>https://azure.microsoft.com/cs-cz/overview/what-is-machine-learning-platform/</w:t>
        </w:r>
      </w:hyperlink>
      <w:hyperlink r:id="rId24" w:history="1">
        <w:r w:rsidRPr="00290008" w:rsidDel="00EA4296">
          <w:rPr>
            <w:rStyle w:val="Hypertextovodkaz"/>
            <w:rFonts w:cstheme="minorHAnsi"/>
            <w:sz w:val="22"/>
            <w:szCs w:val="22"/>
          </w:rPr>
          <w:t>https://azure.microsoft.com/cs-cz/services/machine-learning/</w:t>
        </w:r>
      </w:hyperlink>
    </w:p>
    <w:p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Bill </w:t>
      </w:r>
      <w:proofErr w:type="spellStart"/>
      <w:r w:rsidRPr="000F0E3A">
        <w:rPr>
          <w:rFonts w:cstheme="minorHAnsi"/>
          <w:sz w:val="22"/>
          <w:szCs w:val="22"/>
        </w:rPr>
        <w:t>Connelly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Principal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Component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Analysis</w:t>
      </w:r>
      <w:proofErr w:type="spellEnd"/>
      <w:r w:rsidRPr="000F0E3A">
        <w:rPr>
          <w:rFonts w:cstheme="minorHAnsi"/>
          <w:sz w:val="22"/>
          <w:szCs w:val="22"/>
        </w:rPr>
        <w:t xml:space="preserve">(PCA) </w:t>
      </w:r>
      <w:proofErr w:type="spellStart"/>
      <w:r w:rsidRPr="000F0E3A">
        <w:rPr>
          <w:rFonts w:cstheme="minorHAnsi"/>
          <w:sz w:val="22"/>
          <w:szCs w:val="22"/>
        </w:rPr>
        <w:t>For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Dummies</w:t>
      </w:r>
      <w:proofErr w:type="spellEnd"/>
      <w:r w:rsidRPr="000F0E3A">
        <w:rPr>
          <w:rFonts w:cstheme="minorHAnsi"/>
          <w:sz w:val="22"/>
          <w:szCs w:val="22"/>
        </w:rPr>
        <w:t xml:space="preserve">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2022-03-11]. </w:t>
      </w:r>
      <w:r w:rsidRPr="000F0E3A">
        <w:rPr>
          <w:rFonts w:cstheme="minorHAnsi"/>
          <w:sz w:val="22"/>
          <w:szCs w:val="22"/>
        </w:rPr>
        <w:t>Dostupné z: </w:t>
      </w:r>
      <w:hyperlink r:id="rId25">
        <w:r w:rsidRPr="000F0E3A">
          <w:rPr>
            <w:rStyle w:val="Hypertextovodkaz"/>
            <w:rFonts w:cstheme="minorHAnsi"/>
            <w:sz w:val="22"/>
            <w:szCs w:val="22"/>
          </w:rPr>
          <w:t>http://www.billconnelly.net/?p=697</w:t>
        </w:r>
      </w:hyperlink>
      <w:r w:rsidRPr="000F0E3A">
        <w:rPr>
          <w:rFonts w:cstheme="minorHAnsi"/>
          <w:sz w:val="22"/>
          <w:szCs w:val="22"/>
        </w:rPr>
        <w:t xml:space="preserve"> </w:t>
      </w:r>
    </w:p>
    <w:p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sz w:val="22"/>
          <w:szCs w:val="22"/>
        </w:rPr>
        <w:t>Dimenzionalita</w:t>
      </w:r>
      <w:proofErr w:type="spellEnd"/>
      <w:r w:rsidRPr="000F0E3A">
        <w:rPr>
          <w:rFonts w:cstheme="minorHAnsi"/>
          <w:sz w:val="22"/>
          <w:szCs w:val="22"/>
        </w:rPr>
        <w:t xml:space="preserve"> dat.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26">
        <w:r w:rsidRPr="000F0E3A">
          <w:rPr>
            <w:rStyle w:val="Hypertextovodkaz"/>
            <w:rFonts w:cstheme="minorHAnsi"/>
            <w:sz w:val="22"/>
            <w:szCs w:val="22"/>
          </w:rPr>
          <w:t>https://www.statisticshowto.com/dimensionality/</w:t>
        </w:r>
      </w:hyperlink>
    </w:p>
    <w:p w:rsidR="00D42460" w:rsidRPr="00CB09CB" w:rsidRDefault="00D42460" w:rsidP="00220D4C">
      <w:pPr>
        <w:pStyle w:val="MujOdstavec"/>
        <w:rPr>
          <w:rFonts w:eastAsiaTheme="minorEastAsia"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Dokumentace </w:t>
      </w:r>
      <w:proofErr w:type="spellStart"/>
      <w:r w:rsidRPr="000F0E3A">
        <w:rPr>
          <w:rFonts w:cstheme="minorHAnsi"/>
          <w:sz w:val="22"/>
          <w:szCs w:val="22"/>
        </w:rPr>
        <w:t>Pandas</w:t>
      </w:r>
      <w:proofErr w:type="spellEnd"/>
      <w:r w:rsidRPr="000F0E3A">
        <w:rPr>
          <w:rFonts w:cstheme="minorHAnsi"/>
          <w:sz w:val="22"/>
          <w:szCs w:val="22"/>
        </w:rPr>
        <w:t xml:space="preserve"> – Metody korelace [online]. [cit. 2022-03-17]. Dostupné z: </w:t>
      </w:r>
      <w:hyperlink r:id="rId27">
        <w:r w:rsidRPr="000F0E3A">
          <w:rPr>
            <w:rStyle w:val="Hypertextovodkaz"/>
            <w:rFonts w:cstheme="minorHAnsi"/>
            <w:sz w:val="22"/>
            <w:szCs w:val="22"/>
          </w:rPr>
          <w:t>https://pandas.pydata.org/docs/reference/api/pandas.DataFrame.corr.html</w:t>
        </w:r>
      </w:hyperlink>
    </w:p>
    <w:p w:rsidR="00D42460" w:rsidRPr="000F0E3A" w:rsidRDefault="00D42460" w:rsidP="008A0E3C">
      <w:pPr>
        <w:pStyle w:val="MujOdstavec"/>
        <w:rPr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. </w:t>
      </w:r>
      <w:proofErr w:type="spellStart"/>
      <w:r w:rsidRPr="000F0E3A">
        <w:rPr>
          <w:rFonts w:cstheme="minorHAnsi"/>
          <w:i/>
          <w:iCs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28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https://fastapi.tiangolo.com</w:t>
        </w:r>
      </w:hyperlink>
    </w:p>
    <w:p w:rsidR="00D42460" w:rsidRPr="000F0E3A" w:rsidRDefault="00D42460" w:rsidP="00220D4C">
      <w:pPr>
        <w:pStyle w:val="MujOdstavec"/>
        <w:rPr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. </w:t>
      </w:r>
      <w:proofErr w:type="spellStart"/>
      <w:r w:rsidRPr="000F0E3A">
        <w:rPr>
          <w:rFonts w:cstheme="minorHAnsi"/>
          <w:i/>
          <w:iCs/>
          <w:color w:val="212529"/>
          <w:sz w:val="22"/>
          <w:szCs w:val="22"/>
          <w:shd w:val="clear" w:color="auto" w:fill="FFFFFF"/>
        </w:rPr>
        <w:t>Uvicorn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29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https://www.uvicorn.org</w:t>
        </w:r>
      </w:hyperlink>
    </w:p>
    <w:p w:rsidR="00D42460" w:rsidRPr="00220D4C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Fyzikální veličina. </w:t>
      </w:r>
      <w:proofErr w:type="spellStart"/>
      <w:r w:rsidRPr="000F0E3A">
        <w:rPr>
          <w:rFonts w:cstheme="minorHAnsi"/>
          <w:sz w:val="22"/>
          <w:szCs w:val="22"/>
        </w:rPr>
        <w:t>Wikipedia</w:t>
      </w:r>
      <w:proofErr w:type="spellEnd"/>
      <w:r w:rsidRPr="000F0E3A">
        <w:rPr>
          <w:rFonts w:cstheme="minorHAnsi"/>
          <w:sz w:val="22"/>
          <w:szCs w:val="22"/>
        </w:rPr>
        <w:t xml:space="preserve"> [online]. [cit. 2022-03-11]. Dostupné z: </w:t>
      </w:r>
      <w:hyperlink r:id="rId30">
        <w:r w:rsidRPr="000F0E3A">
          <w:rPr>
            <w:rStyle w:val="Hypertextovodkaz"/>
            <w:rFonts w:cstheme="minorHAnsi"/>
            <w:sz w:val="22"/>
            <w:szCs w:val="22"/>
          </w:rPr>
          <w:t>https://cs.wikipedia.org/wiki/Fyzik%C3%A1ln%C3%AD_veli%C4%8Dina</w:t>
        </w:r>
      </w:hyperlink>
    </w:p>
    <w:p w:rsidR="00D42460" w:rsidRPr="000F0E3A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proofErr w:type="spellStart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GitLab</w:t>
      </w:r>
      <w:proofErr w:type="spellEnd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 [online]. [cit. 2022-03-11]. Dostupné z: </w:t>
      </w:r>
      <w:hyperlink r:id="rId31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https://www.gitlab.com/</w:t>
        </w:r>
      </w:hyperlink>
    </w:p>
    <w:p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Korelace. ExcelTown.com [online]. Praha: </w:t>
      </w:r>
      <w:proofErr w:type="spellStart"/>
      <w:r w:rsidRPr="000F0E3A">
        <w:rPr>
          <w:rFonts w:cstheme="minorHAnsi"/>
          <w:sz w:val="22"/>
          <w:szCs w:val="22"/>
        </w:rPr>
        <w:t>ExcelTown</w:t>
      </w:r>
      <w:proofErr w:type="spellEnd"/>
      <w:r w:rsidRPr="000F0E3A">
        <w:rPr>
          <w:rFonts w:cstheme="minorHAnsi"/>
          <w:sz w:val="22"/>
          <w:szCs w:val="22"/>
        </w:rPr>
        <w:t xml:space="preserve">, 2020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32" w:history="1">
        <w:r w:rsidRPr="000F0E3A">
          <w:rPr>
            <w:rStyle w:val="Hypertextovodkaz"/>
            <w:rFonts w:cstheme="minorHAnsi"/>
            <w:sz w:val="22"/>
            <w:szCs w:val="22"/>
          </w:rPr>
          <w:t>https://exceltown.com/navody/pokrocila-analyza-regrese-korelace/korelace-co-to-vlastne-je/</w:t>
        </w:r>
      </w:hyperlink>
    </w:p>
    <w:p w:rsidR="00D42460" w:rsidRPr="000F0E3A" w:rsidRDefault="00D42460" w:rsidP="009607C5">
      <w:pPr>
        <w:pStyle w:val="MujOdstavec"/>
        <w:rPr>
          <w:rStyle w:val="eop"/>
          <w:rFonts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The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beginner’s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guide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to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Scrumban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. Monday.com [online].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Moira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Alexander, 2019 [cit. 2022-03-25]. Dostupné z: </w:t>
      </w:r>
      <w:hyperlink r:id="rId33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https://monday.com/blog/rnd/the-beginners-guide-to-scrumban/</w:t>
        </w:r>
      </w:hyperlink>
    </w:p>
    <w:p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Unit </w:t>
      </w:r>
      <w:proofErr w:type="spellStart"/>
      <w:r w:rsidRPr="000F0E3A">
        <w:rPr>
          <w:rFonts w:cstheme="minorHAnsi"/>
          <w:sz w:val="22"/>
          <w:szCs w:val="22"/>
        </w:rPr>
        <w:t>testing</w:t>
      </w:r>
      <w:proofErr w:type="spellEnd"/>
      <w:r w:rsidRPr="000F0E3A">
        <w:rPr>
          <w:rFonts w:cstheme="minorHAnsi"/>
          <w:sz w:val="22"/>
          <w:szCs w:val="22"/>
        </w:rPr>
        <w:t xml:space="preserve">.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Wikipedia</w:t>
      </w:r>
      <w:proofErr w:type="spellEnd"/>
      <w:r w:rsidRPr="000F0E3A">
        <w:rPr>
          <w:rFonts w:cstheme="minorHAnsi"/>
          <w:i/>
          <w:iCs/>
          <w:sz w:val="22"/>
          <w:szCs w:val="22"/>
        </w:rPr>
        <w:t xml:space="preserve">: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the</w:t>
      </w:r>
      <w:proofErr w:type="spellEnd"/>
      <w:r w:rsidRPr="000F0E3A">
        <w:rPr>
          <w:rFonts w:cstheme="minorHAnsi"/>
          <w:i/>
          <w:iCs/>
          <w:sz w:val="22"/>
          <w:szCs w:val="22"/>
        </w:rPr>
        <w:t xml:space="preserve"> free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encyclopedia</w:t>
      </w:r>
      <w:proofErr w:type="spellEnd"/>
      <w:r w:rsidRPr="000F0E3A">
        <w:rPr>
          <w:rFonts w:cstheme="minorHAnsi"/>
          <w:sz w:val="22"/>
          <w:szCs w:val="22"/>
        </w:rPr>
        <w:t xml:space="preserve"> [online]. San Francisco (CA): </w:t>
      </w:r>
      <w:proofErr w:type="spellStart"/>
      <w:r w:rsidRPr="000F0E3A">
        <w:rPr>
          <w:rFonts w:cstheme="minorHAnsi"/>
          <w:sz w:val="22"/>
          <w:szCs w:val="22"/>
        </w:rPr>
        <w:t>Wikimedia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Foundation</w:t>
      </w:r>
      <w:proofErr w:type="spellEnd"/>
      <w:r w:rsidRPr="000F0E3A">
        <w:rPr>
          <w:rFonts w:cstheme="minorHAnsi"/>
          <w:sz w:val="22"/>
          <w:szCs w:val="22"/>
        </w:rPr>
        <w:t xml:space="preserve"> [cit. 2022-03-11]. Dostupné z: </w:t>
      </w:r>
      <w:hyperlink r:id="rId34">
        <w:r w:rsidRPr="000F0E3A">
          <w:rPr>
            <w:rStyle w:val="Hypertextovodkaz"/>
            <w:rFonts w:cstheme="minorHAnsi"/>
            <w:sz w:val="22"/>
            <w:szCs w:val="22"/>
          </w:rPr>
          <w:t>https://cs.wikipedia.org/wiki/Unit_testing</w:t>
        </w:r>
      </w:hyperlink>
    </w:p>
    <w:p w:rsidR="009F5193" w:rsidRPr="009F5193" w:rsidRDefault="00D42460" w:rsidP="009F5193">
      <w:pPr>
        <w:pStyle w:val="MujOdstavec"/>
        <w:rPr>
          <w:rStyle w:val="Hypertextovodkaz"/>
          <w:rFonts w:cstheme="minorHAnsi"/>
          <w:sz w:val="22"/>
          <w:szCs w:val="22"/>
          <w:shd w:val="clear" w:color="auto" w:fill="FFFFFF"/>
        </w:rPr>
      </w:pPr>
      <w:proofErr w:type="spellStart"/>
      <w:r w:rsidRPr="00CE228B">
        <w:rPr>
          <w:sz w:val="22"/>
          <w:szCs w:val="22"/>
          <w:shd w:val="clear" w:color="auto" w:fill="FFFFFF"/>
        </w:rPr>
        <w:t>What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E228B">
        <w:rPr>
          <w:sz w:val="22"/>
          <w:szCs w:val="22"/>
          <w:shd w:val="clear" w:color="auto" w:fill="FFFFFF"/>
        </w:rPr>
        <w:t>is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 CRISP DM? </w:t>
      </w:r>
      <w:r w:rsidRPr="00CE228B">
        <w:rPr>
          <w:i/>
          <w:iCs/>
          <w:sz w:val="22"/>
          <w:szCs w:val="22"/>
          <w:shd w:val="clear" w:color="auto" w:fill="FFFFFF"/>
        </w:rPr>
        <w:t xml:space="preserve">Data Science </w:t>
      </w:r>
      <w:proofErr w:type="spellStart"/>
      <w:r w:rsidRPr="00CE228B">
        <w:rPr>
          <w:i/>
          <w:iCs/>
          <w:sz w:val="22"/>
          <w:szCs w:val="22"/>
          <w:shd w:val="clear" w:color="auto" w:fill="FFFFFF"/>
        </w:rPr>
        <w:t>Process</w:t>
      </w:r>
      <w:proofErr w:type="spellEnd"/>
      <w:r w:rsidRPr="00CE228B">
        <w:rPr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CE228B">
        <w:rPr>
          <w:i/>
          <w:iCs/>
          <w:sz w:val="22"/>
          <w:szCs w:val="22"/>
          <w:shd w:val="clear" w:color="auto" w:fill="FFFFFF"/>
        </w:rPr>
        <w:t>Alliance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 [online]. [cit. 2022-03-20]. Dostupné z: </w:t>
      </w:r>
      <w:hyperlink r:id="rId35" w:history="1">
        <w:r w:rsidRPr="009F51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https://www.datascience-pm.com/crisp-dm-2/</w:t>
        </w:r>
      </w:hyperlink>
    </w:p>
    <w:p w:rsidR="009F5193" w:rsidRDefault="00D42460" w:rsidP="00CE228B">
      <w:pPr>
        <w:rPr>
          <w:rStyle w:val="Hypertextovodkaz"/>
          <w:rFonts w:cstheme="minorHAnsi"/>
          <w:sz w:val="22"/>
          <w:szCs w:val="22"/>
          <w:shd w:val="clear" w:color="auto" w:fill="FFFFFF"/>
        </w:rPr>
      </w:pPr>
      <w:r w:rsidRPr="00CE228B">
        <w:rPr>
          <w:rFonts w:ascii="Arial" w:eastAsiaTheme="majorEastAsia" w:hAnsi="Arial" w:cstheme="majorBidi"/>
          <w:color w:val="2F5496" w:themeColor="accent1" w:themeShade="BF"/>
          <w:sz w:val="22"/>
          <w:szCs w:val="22"/>
          <w:shd w:val="clear" w:color="auto" w:fill="FFFFFF"/>
        </w:rPr>
        <w:t>XML-RPC. </w:t>
      </w:r>
      <w:proofErr w:type="spellStart"/>
      <w:r w:rsidRPr="00CE228B">
        <w:rPr>
          <w:rFonts w:ascii="Arial" w:eastAsiaTheme="majorEastAsia" w:hAnsi="Arial" w:cstheme="majorBidi"/>
          <w:iCs/>
          <w:color w:val="2F5496" w:themeColor="accent1" w:themeShade="BF"/>
          <w:sz w:val="22"/>
          <w:szCs w:val="22"/>
          <w:shd w:val="clear" w:color="auto" w:fill="FFFFFF"/>
        </w:rPr>
        <w:t>Wikipedia</w:t>
      </w:r>
      <w:proofErr w:type="spellEnd"/>
      <w:r w:rsidRPr="00CE228B">
        <w:rPr>
          <w:rFonts w:ascii="Arial" w:eastAsiaTheme="majorEastAsia" w:hAnsi="Arial" w:cstheme="majorBidi"/>
          <w:color w:val="2F5496" w:themeColor="accent1" w:themeShade="BF"/>
          <w:sz w:val="22"/>
          <w:szCs w:val="22"/>
          <w:shd w:val="clear" w:color="auto" w:fill="FFFFFF"/>
        </w:rPr>
        <w:t xml:space="preserve"> [online]. [cit. 2022-03-24]. Dostupné z: </w:t>
      </w:r>
      <w:hyperlink r:id="rId36" w:history="1">
        <w:r w:rsidRPr="009F51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https://cs.wikipedia.org/wiki/XML-RPC</w:t>
        </w:r>
      </w:hyperlink>
    </w:p>
    <w:p w:rsidR="00177CF7" w:rsidRPr="007E6E69" w:rsidRDefault="00177CF7">
      <w:pPr>
        <w:rPr>
          <w:rFonts w:cstheme="minorHAnsi"/>
          <w:color w:val="0563C1" w:themeColor="hyperlink"/>
          <w:sz w:val="22"/>
          <w:szCs w:val="22"/>
          <w:u w:val="single"/>
          <w:shd w:val="clear" w:color="auto" w:fill="FFFFFF"/>
        </w:rPr>
      </w:pPr>
    </w:p>
    <w:sectPr w:rsidR="00177CF7" w:rsidRPr="007E6E69" w:rsidSect="00C13079">
      <w:headerReference w:type="even" r:id="rId37"/>
      <w:headerReference w:type="default" r:id="rId38"/>
      <w:footerReference w:type="default" r:id="rId39"/>
      <w:headerReference w:type="first" r:id="rId40"/>
      <w:footerReference w:type="first" r:id="rId41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996" w:rsidRDefault="00FE4996" w:rsidP="00860288">
      <w:r>
        <w:separator/>
      </w:r>
    </w:p>
  </w:endnote>
  <w:endnote w:type="continuationSeparator" w:id="0">
    <w:p w:rsidR="00FE4996" w:rsidRDefault="00FE4996" w:rsidP="00860288">
      <w:r>
        <w:continuationSeparator/>
      </w:r>
    </w:p>
  </w:endnote>
  <w:endnote w:type="continuationNotice" w:id="1">
    <w:p w:rsidR="00FE4996" w:rsidRDefault="00FE4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panose1 w:val="00000500000000000000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896" w:rsidRDefault="000F0896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0F0896" w:rsidRDefault="000F0896" w:rsidP="006D682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896" w:rsidRDefault="000F0896">
    <w:pPr>
      <w:pStyle w:val="Zpa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8A5550" w:rsidRDefault="008A5550" w:rsidP="006D6825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550" w:rsidRPr="00CD18EB" w:rsidRDefault="008A5550" w:rsidP="00CD18EB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070868"/>
      <w:docPartObj>
        <w:docPartGallery w:val="Page Numbers (Bottom of Page)"/>
        <w:docPartUnique/>
      </w:docPartObj>
    </w:sdtPr>
    <w:sdtEndPr/>
    <w:sdtContent>
      <w:p w:rsidR="008A5550" w:rsidRPr="002C4B97" w:rsidRDefault="008A5550" w:rsidP="00CD18E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996" w:rsidRDefault="00FE4996" w:rsidP="00860288">
      <w:r>
        <w:separator/>
      </w:r>
    </w:p>
  </w:footnote>
  <w:footnote w:type="continuationSeparator" w:id="0">
    <w:p w:rsidR="00FE4996" w:rsidRDefault="00FE4996" w:rsidP="00860288">
      <w:r>
        <w:continuationSeparator/>
      </w:r>
    </w:p>
  </w:footnote>
  <w:footnote w:type="continuationNotice" w:id="1">
    <w:p w:rsidR="00FE4996" w:rsidRDefault="00FE49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896" w:rsidRDefault="000F0896">
    <w:pPr>
      <w:pStyle w:val="Zhlav"/>
      <w:jc w:val="right"/>
    </w:pPr>
  </w:p>
  <w:p w:rsidR="000F0896" w:rsidRDefault="000F0896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550" w:rsidRDefault="008A5550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hlav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hlav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78" w:rsidRDefault="00231C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32"/>
  </w:num>
  <w:num w:numId="5">
    <w:abstractNumId w:val="25"/>
  </w:num>
  <w:num w:numId="6">
    <w:abstractNumId w:val="8"/>
  </w:num>
  <w:num w:numId="7">
    <w:abstractNumId w:val="44"/>
  </w:num>
  <w:num w:numId="8">
    <w:abstractNumId w:val="12"/>
  </w:num>
  <w:num w:numId="9">
    <w:abstractNumId w:val="5"/>
  </w:num>
  <w:num w:numId="10">
    <w:abstractNumId w:val="15"/>
  </w:num>
  <w:num w:numId="11">
    <w:abstractNumId w:val="33"/>
  </w:num>
  <w:num w:numId="12">
    <w:abstractNumId w:val="23"/>
  </w:num>
  <w:num w:numId="13">
    <w:abstractNumId w:val="3"/>
  </w:num>
  <w:num w:numId="14">
    <w:abstractNumId w:val="14"/>
  </w:num>
  <w:num w:numId="15">
    <w:abstractNumId w:val="9"/>
  </w:num>
  <w:num w:numId="16">
    <w:abstractNumId w:val="30"/>
  </w:num>
  <w:num w:numId="17">
    <w:abstractNumId w:val="0"/>
  </w:num>
  <w:num w:numId="18">
    <w:abstractNumId w:val="40"/>
  </w:num>
  <w:num w:numId="19">
    <w:abstractNumId w:val="19"/>
  </w:num>
  <w:num w:numId="20">
    <w:abstractNumId w:val="7"/>
  </w:num>
  <w:num w:numId="21">
    <w:abstractNumId w:val="38"/>
  </w:num>
  <w:num w:numId="22">
    <w:abstractNumId w:val="17"/>
  </w:num>
  <w:num w:numId="23">
    <w:abstractNumId w:val="34"/>
  </w:num>
  <w:num w:numId="24">
    <w:abstractNumId w:val="29"/>
  </w:num>
  <w:num w:numId="25">
    <w:abstractNumId w:val="36"/>
  </w:num>
  <w:num w:numId="26">
    <w:abstractNumId w:val="42"/>
  </w:num>
  <w:num w:numId="27">
    <w:abstractNumId w:val="20"/>
  </w:num>
  <w:num w:numId="28">
    <w:abstractNumId w:val="37"/>
  </w:num>
  <w:num w:numId="29">
    <w:abstractNumId w:val="31"/>
  </w:num>
  <w:num w:numId="30">
    <w:abstractNumId w:val="6"/>
  </w:num>
  <w:num w:numId="31">
    <w:abstractNumId w:val="43"/>
  </w:num>
  <w:num w:numId="32">
    <w:abstractNumId w:val="18"/>
  </w:num>
  <w:num w:numId="33">
    <w:abstractNumId w:val="11"/>
  </w:num>
  <w:num w:numId="34">
    <w:abstractNumId w:val="1"/>
  </w:num>
  <w:num w:numId="35">
    <w:abstractNumId w:val="28"/>
  </w:num>
  <w:num w:numId="36">
    <w:abstractNumId w:val="24"/>
  </w:num>
  <w:num w:numId="37">
    <w:abstractNumId w:val="41"/>
  </w:num>
  <w:num w:numId="38">
    <w:abstractNumId w:val="39"/>
  </w:num>
  <w:num w:numId="39">
    <w:abstractNumId w:val="21"/>
    <w:lvlOverride w:ilvl="0">
      <w:startOverride w:val="9"/>
    </w:lvlOverride>
    <w:lvlOverride w:ilvl="1">
      <w:startOverride w:val="2"/>
    </w:lvlOverride>
  </w:num>
  <w:num w:numId="40">
    <w:abstractNumId w:val="4"/>
  </w:num>
  <w:num w:numId="41">
    <w:abstractNumId w:val="10"/>
  </w:num>
  <w:num w:numId="42">
    <w:abstractNumId w:val="46"/>
  </w:num>
  <w:num w:numId="43">
    <w:abstractNumId w:val="27"/>
  </w:num>
  <w:num w:numId="44">
    <w:abstractNumId w:val="26"/>
  </w:num>
  <w:num w:numId="45">
    <w:abstractNumId w:val="2"/>
  </w:num>
  <w:num w:numId="46">
    <w:abstractNumId w:val="35"/>
  </w:num>
  <w:num w:numId="47">
    <w:abstractNumId w:val="45"/>
  </w:num>
  <w:num w:numId="4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6"/>
    <w:rsid w:val="000011E5"/>
    <w:rsid w:val="00001781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3246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1896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47C9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35F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744"/>
    <w:rsid w:val="001E20D5"/>
    <w:rsid w:val="001E2775"/>
    <w:rsid w:val="001E29C9"/>
    <w:rsid w:val="001E2CD6"/>
    <w:rsid w:val="001E2D16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1C78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9A9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359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3744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155C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4074"/>
    <w:rsid w:val="00344166"/>
    <w:rsid w:val="003455D7"/>
    <w:rsid w:val="00345F28"/>
    <w:rsid w:val="00346B31"/>
    <w:rsid w:val="00346D26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DAE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6AC"/>
    <w:rsid w:val="00551974"/>
    <w:rsid w:val="00551E30"/>
    <w:rsid w:val="005523C2"/>
    <w:rsid w:val="00552C85"/>
    <w:rsid w:val="00554883"/>
    <w:rsid w:val="0055489F"/>
    <w:rsid w:val="0055502E"/>
    <w:rsid w:val="00555320"/>
    <w:rsid w:val="00555C7D"/>
    <w:rsid w:val="00555E93"/>
    <w:rsid w:val="00556A0B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1541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6E50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2422"/>
    <w:rsid w:val="00642847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30D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CC2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7006"/>
    <w:rsid w:val="00687CF8"/>
    <w:rsid w:val="00691675"/>
    <w:rsid w:val="00691DC8"/>
    <w:rsid w:val="00693B24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1519"/>
    <w:rsid w:val="007B1BCF"/>
    <w:rsid w:val="007B2428"/>
    <w:rsid w:val="007B2CFC"/>
    <w:rsid w:val="007B331E"/>
    <w:rsid w:val="007B3AED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E69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7F6F60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D05"/>
    <w:rsid w:val="008A6EC9"/>
    <w:rsid w:val="008A7ABB"/>
    <w:rsid w:val="008B04C0"/>
    <w:rsid w:val="008B11E9"/>
    <w:rsid w:val="008B12F9"/>
    <w:rsid w:val="008B14A6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D95"/>
    <w:rsid w:val="008C4E7A"/>
    <w:rsid w:val="008C5633"/>
    <w:rsid w:val="008C7794"/>
    <w:rsid w:val="008C79ED"/>
    <w:rsid w:val="008D01B2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2FB"/>
    <w:rsid w:val="00953655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3A2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2418"/>
    <w:rsid w:val="00A42A29"/>
    <w:rsid w:val="00A42C24"/>
    <w:rsid w:val="00A42F61"/>
    <w:rsid w:val="00A44513"/>
    <w:rsid w:val="00A4626F"/>
    <w:rsid w:val="00A47636"/>
    <w:rsid w:val="00A47F03"/>
    <w:rsid w:val="00A50027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5552"/>
    <w:rsid w:val="00AB6467"/>
    <w:rsid w:val="00AB6970"/>
    <w:rsid w:val="00AB6AB7"/>
    <w:rsid w:val="00AB745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5D2C"/>
    <w:rsid w:val="00AE6131"/>
    <w:rsid w:val="00AE6B5E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30A"/>
    <w:rsid w:val="00AF4C70"/>
    <w:rsid w:val="00AF5F33"/>
    <w:rsid w:val="00AF6561"/>
    <w:rsid w:val="00AF65D8"/>
    <w:rsid w:val="00AF7D8B"/>
    <w:rsid w:val="00AF7E7D"/>
    <w:rsid w:val="00B00B53"/>
    <w:rsid w:val="00B02FA9"/>
    <w:rsid w:val="00B03535"/>
    <w:rsid w:val="00B04652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7643"/>
    <w:rsid w:val="00B67D82"/>
    <w:rsid w:val="00B704C3"/>
    <w:rsid w:val="00B7110F"/>
    <w:rsid w:val="00B72692"/>
    <w:rsid w:val="00B72FE3"/>
    <w:rsid w:val="00B73A9E"/>
    <w:rsid w:val="00B74780"/>
    <w:rsid w:val="00B74B42"/>
    <w:rsid w:val="00B74BCD"/>
    <w:rsid w:val="00B75ED4"/>
    <w:rsid w:val="00B76059"/>
    <w:rsid w:val="00B765F0"/>
    <w:rsid w:val="00B77045"/>
    <w:rsid w:val="00B770FF"/>
    <w:rsid w:val="00B77438"/>
    <w:rsid w:val="00B778EF"/>
    <w:rsid w:val="00B77C37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90149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3B80"/>
    <w:rsid w:val="00C23E35"/>
    <w:rsid w:val="00C24638"/>
    <w:rsid w:val="00C248C4"/>
    <w:rsid w:val="00C24905"/>
    <w:rsid w:val="00C24E83"/>
    <w:rsid w:val="00C278B7"/>
    <w:rsid w:val="00C27DE5"/>
    <w:rsid w:val="00C300DD"/>
    <w:rsid w:val="00C30473"/>
    <w:rsid w:val="00C320FA"/>
    <w:rsid w:val="00C32E28"/>
    <w:rsid w:val="00C33BFA"/>
    <w:rsid w:val="00C35038"/>
    <w:rsid w:val="00C35490"/>
    <w:rsid w:val="00C35CE9"/>
    <w:rsid w:val="00C362F3"/>
    <w:rsid w:val="00C371B4"/>
    <w:rsid w:val="00C37EB0"/>
    <w:rsid w:val="00C407D9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C06"/>
    <w:rsid w:val="00C84394"/>
    <w:rsid w:val="00C8480F"/>
    <w:rsid w:val="00C84C8E"/>
    <w:rsid w:val="00C84FA3"/>
    <w:rsid w:val="00C86C2F"/>
    <w:rsid w:val="00C86CAC"/>
    <w:rsid w:val="00C8753E"/>
    <w:rsid w:val="00C905B6"/>
    <w:rsid w:val="00C906BF"/>
    <w:rsid w:val="00C91221"/>
    <w:rsid w:val="00C91A90"/>
    <w:rsid w:val="00C935FC"/>
    <w:rsid w:val="00C95054"/>
    <w:rsid w:val="00CA070C"/>
    <w:rsid w:val="00CA0943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8EB"/>
    <w:rsid w:val="00CD1D8A"/>
    <w:rsid w:val="00CD2A5F"/>
    <w:rsid w:val="00CD2ADD"/>
    <w:rsid w:val="00CD2BBB"/>
    <w:rsid w:val="00CD3414"/>
    <w:rsid w:val="00CD35F5"/>
    <w:rsid w:val="00CD36F9"/>
    <w:rsid w:val="00CD3CD3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41DD"/>
    <w:rsid w:val="00D64B92"/>
    <w:rsid w:val="00D64C13"/>
    <w:rsid w:val="00D65A38"/>
    <w:rsid w:val="00D65A9E"/>
    <w:rsid w:val="00D706EF"/>
    <w:rsid w:val="00D71519"/>
    <w:rsid w:val="00D7182B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A7A4C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2005"/>
    <w:rsid w:val="00E923F7"/>
    <w:rsid w:val="00E92B57"/>
    <w:rsid w:val="00E93C12"/>
    <w:rsid w:val="00E93E4F"/>
    <w:rsid w:val="00E94B43"/>
    <w:rsid w:val="00E94C35"/>
    <w:rsid w:val="00E9555B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AED"/>
    <w:rsid w:val="00EC14BF"/>
    <w:rsid w:val="00EC1625"/>
    <w:rsid w:val="00EC2B4D"/>
    <w:rsid w:val="00EC2BAC"/>
    <w:rsid w:val="00EC2CCB"/>
    <w:rsid w:val="00EC3F1F"/>
    <w:rsid w:val="00EC44BE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7631"/>
    <w:rsid w:val="00EF268B"/>
    <w:rsid w:val="00EF317F"/>
    <w:rsid w:val="00EF3D58"/>
    <w:rsid w:val="00EF52E7"/>
    <w:rsid w:val="00EF546E"/>
    <w:rsid w:val="00EF6FFB"/>
    <w:rsid w:val="00F00211"/>
    <w:rsid w:val="00F01139"/>
    <w:rsid w:val="00F02C67"/>
    <w:rsid w:val="00F0345A"/>
    <w:rsid w:val="00F0376F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63B4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71BB"/>
    <w:rsid w:val="00F6727F"/>
    <w:rsid w:val="00F70ED4"/>
    <w:rsid w:val="00F712AB"/>
    <w:rsid w:val="00F72EA4"/>
    <w:rsid w:val="00F73773"/>
    <w:rsid w:val="00F7385F"/>
    <w:rsid w:val="00F745B0"/>
    <w:rsid w:val="00F74A14"/>
    <w:rsid w:val="00F751A8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4996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088324"/>
  <w15:docId w15:val="{E41FF98D-0E3F-4A53-840F-6F7E144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77CC2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6F60"/>
    <w:pPr>
      <w:keepNext/>
      <w:keepLines/>
      <w:numPr>
        <w:ilvl w:val="1"/>
        <w:numId w:val="1"/>
      </w:numPr>
      <w:ind w:left="794" w:hanging="794"/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6F6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677CC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link w:val="NormlnwebChar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463B4"/>
    <w:pPr>
      <w:spacing w:after="0"/>
      <w:contextualSpacing/>
      <w:jc w:val="left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3B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zev2">
    <w:name w:val="Název2"/>
    <w:basedOn w:val="Normlnweb"/>
    <w:link w:val="Nzev2Char"/>
    <w:qFormat/>
    <w:rsid w:val="00231C78"/>
    <w:pPr>
      <w:jc w:val="left"/>
    </w:pPr>
    <w:rPr>
      <w:rFonts w:ascii="Arial" w:hAnsi="Arial" w:cstheme="minorHAnsi"/>
      <w:b/>
      <w:bCs/>
    </w:rPr>
  </w:style>
  <w:style w:type="character" w:customStyle="1" w:styleId="NormlnwebChar">
    <w:name w:val="Normální (web) Char"/>
    <w:basedOn w:val="Standardnpsmoodstavce"/>
    <w:link w:val="Normlnweb"/>
    <w:uiPriority w:val="99"/>
    <w:rsid w:val="00231C78"/>
    <w:rPr>
      <w:rFonts w:ascii="Times New Roman" w:eastAsia="Times New Roman" w:hAnsi="Times New Roman" w:cs="Times New Roman"/>
      <w:lang w:eastAsia="cs-CZ"/>
    </w:rPr>
  </w:style>
  <w:style w:type="character" w:customStyle="1" w:styleId="Nzev2Char">
    <w:name w:val="Název2 Char"/>
    <w:basedOn w:val="NormlnwebChar"/>
    <w:link w:val="Nzev2"/>
    <w:rsid w:val="00231C78"/>
    <w:rPr>
      <w:rFonts w:ascii="Arial" w:eastAsia="Times New Roman" w:hAnsi="Arial" w:cstheme="minorHAnsi"/>
      <w:b/>
      <w:bCs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yperlink" Target="https://www.statisticshowto.com/dimensionality/" TargetMode="External"/><Relationship Id="rId39" Type="http://schemas.openxmlformats.org/officeDocument/2006/relationships/footer" Target="footer6.xml"/><Relationship Id="rId21" Type="http://schemas.openxmlformats.org/officeDocument/2006/relationships/footer" Target="footer5.xml"/><Relationship Id="rId34" Type="http://schemas.openxmlformats.org/officeDocument/2006/relationships/hyperlink" Target="https://cs.wikipedia.org/wiki/Unit_testing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yperlink" Target="https://www.uvicorn.org" TargetMode="External"/><Relationship Id="rId41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zure.microsoft.com/cs-cz/services/machine-learning/" TargetMode="External"/><Relationship Id="rId32" Type="http://schemas.openxmlformats.org/officeDocument/2006/relationships/hyperlink" Target="https://exceltown.com/navody/pokrocila-analyza-regrese-korelace/korelace-co-to-vlastne-je/" TargetMode="External"/><Relationship Id="rId37" Type="http://schemas.openxmlformats.org/officeDocument/2006/relationships/header" Target="header7.xml"/><Relationship Id="rId40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azure.microsoft.com/cs-cz/overview/what-is-machine-learning-platform/" TargetMode="External"/><Relationship Id="rId28" Type="http://schemas.openxmlformats.org/officeDocument/2006/relationships/hyperlink" Target="https://fastapi.tiangolo.com" TargetMode="External"/><Relationship Id="rId36" Type="http://schemas.openxmlformats.org/officeDocument/2006/relationships/hyperlink" Target="https://cs.wikipedia.org/wiki/XML-RPC" TargetMode="Externa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yperlink" Target="https://www.gitlab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yperlink" Target="https://pandas.pydata.org/docs/reference/api/pandas.DataFrame.corr.html" TargetMode="External"/><Relationship Id="rId30" Type="http://schemas.openxmlformats.org/officeDocument/2006/relationships/hyperlink" Target="https://cs.wikipedia.org/wiki/Fyzik%C3%A1ln%C3%AD_veli%C4%8Dina" TargetMode="External"/><Relationship Id="rId35" Type="http://schemas.openxmlformats.org/officeDocument/2006/relationships/hyperlink" Target="https://www.datascience-pm.com/crisp-dm-2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://www.billconnelly.net/?p=697" TargetMode="External"/><Relationship Id="rId33" Type="http://schemas.openxmlformats.org/officeDocument/2006/relationships/hyperlink" Target="https://monday.com/blog/rnd/the-beginners-guide-to-scrumban/" TargetMode="External"/><Relationship Id="rId38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wnloads\PROJEKT_vzorova_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Props1.xml><?xml version="1.0" encoding="utf-8"?>
<ds:datastoreItem xmlns:ds="http://schemas.openxmlformats.org/officeDocument/2006/customXml" ds:itemID="{2D3EDB30-C6EB-4925-A5AC-1D0510056AB4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8e915caa-1bd9-4cd6-a2ae-168ad173321d"/>
    <ds:schemaRef ds:uri="7254e143-aaa1-4413-904a-afee058fa780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8808C-00E6-4939-BA44-BF97E338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PROJEKT_vzorova_dokumentace.dotx</Template>
  <TotalTime>18</TotalTime>
  <Pages>10</Pages>
  <Words>840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Jana Cibulková</cp:lastModifiedBy>
  <cp:revision>2</cp:revision>
  <dcterms:created xsi:type="dcterms:W3CDTF">2024-05-14T06:11:00Z</dcterms:created>
  <dcterms:modified xsi:type="dcterms:W3CDTF">2024-05-14T06:54:00Z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