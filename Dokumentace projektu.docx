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2B5D47" w14:textId="77777777" w:rsidR="000F0896" w:rsidRDefault="000F0896" w:rsidP="000F0896">
      <w:pPr>
        <w:rPr>
          <w:rFonts w:ascii="Encode Sans" w:hAnsi="Encode Sans" w:cs="Arial"/>
          <w:b/>
          <w:sz w:val="28"/>
          <w:szCs w:val="28"/>
        </w:rPr>
      </w:pPr>
      <w:r w:rsidRPr="00D47E14">
        <w:rPr>
          <w:rFonts w:ascii="Encode Sans" w:hAnsi="Encode Sans" w:cs="Arial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8" behindDoc="0" locked="0" layoutInCell="1" allowOverlap="1" wp14:anchorId="4A356D4A" wp14:editId="7EAE8F7D">
                <wp:simplePos x="0" y="0"/>
                <wp:positionH relativeFrom="margin">
                  <wp:posOffset>20053</wp:posOffset>
                </wp:positionH>
                <wp:positionV relativeFrom="paragraph">
                  <wp:posOffset>6798578</wp:posOffset>
                </wp:positionV>
                <wp:extent cx="5384800" cy="1876425"/>
                <wp:effectExtent l="0" t="0" r="6350" b="9525"/>
                <wp:wrapSquare wrapText="bothSides"/>
                <wp:docPr id="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0" cy="187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9AA0B7" w14:textId="77777777" w:rsidR="000F0896" w:rsidRPr="00CD18EB" w:rsidRDefault="000F0896" w:rsidP="007E6E69">
                            <w:pPr>
                              <w:tabs>
                                <w:tab w:val="left" w:pos="2268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CD18EB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Autor práce:</w:t>
                            </w:r>
                            <w:r w:rsidR="00071D11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Jan Náprstek a Vilém Šot</w:t>
                            </w:r>
                            <w:r w:rsidR="007E6E69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39143BFC" w14:textId="77777777" w:rsidR="000F0896" w:rsidRPr="007E6E69" w:rsidRDefault="000F0896" w:rsidP="007E6E69">
                            <w:pPr>
                              <w:tabs>
                                <w:tab w:val="left" w:pos="2268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CD18EB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Třída:</w:t>
                            </w:r>
                            <w:r w:rsidR="00071D11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1.F</w:t>
                            </w:r>
                          </w:p>
                          <w:p w14:paraId="584E1287" w14:textId="77777777" w:rsidR="000F0896" w:rsidRPr="007E6E69" w:rsidRDefault="000F0896" w:rsidP="007E6E69">
                            <w:pPr>
                              <w:tabs>
                                <w:tab w:val="left" w:pos="2268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CD18EB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Dne</w:t>
                            </w:r>
                            <w:r w:rsidR="00071D11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: 7. 6. 2024</w:t>
                            </w:r>
                          </w:p>
                          <w:p w14:paraId="4629B908" w14:textId="77777777" w:rsidR="00CD18EB" w:rsidRPr="00CD18EB" w:rsidRDefault="00CD18EB" w:rsidP="007E6E69">
                            <w:pPr>
                              <w:tabs>
                                <w:tab w:val="left" w:pos="2268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CD18EB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Hodnocení:</w:t>
                            </w:r>
                            <w:r w:rsidR="007E6E69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356D4A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1.6pt;margin-top:535.3pt;width:424pt;height:147.75pt;z-index:2516643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" stroked="f">
                <v:textbox>
                  <w:txbxContent>
                    <w:p w14:paraId="1A9AA0B7" w14:textId="77777777" w:rsidR="000F0896" w:rsidRPr="00CD18EB" w:rsidRDefault="000F0896" w:rsidP="007E6E69">
                      <w:pPr>
                        <w:tabs>
                          <w:tab w:val="left" w:pos="2268"/>
                        </w:tabs>
                        <w:spacing w:line="276" w:lineRule="auto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CD18EB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Autor práce:</w:t>
                      </w:r>
                      <w:r w:rsidR="00071D11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Jan Náprstek a Vilém Šot</w:t>
                      </w:r>
                      <w:r w:rsidR="007E6E69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ab/>
                      </w:r>
                    </w:p>
                    <w:p w14:paraId="39143BFC" w14:textId="77777777" w:rsidR="000F0896" w:rsidRPr="007E6E69" w:rsidRDefault="000F0896" w:rsidP="007E6E69">
                      <w:pPr>
                        <w:tabs>
                          <w:tab w:val="left" w:pos="2268"/>
                        </w:tabs>
                        <w:spacing w:line="276" w:lineRule="auto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CD18EB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Třída:</w:t>
                      </w:r>
                      <w:r w:rsidR="00071D11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1.F</w:t>
                      </w:r>
                    </w:p>
                    <w:p w14:paraId="584E1287" w14:textId="77777777" w:rsidR="000F0896" w:rsidRPr="007E6E69" w:rsidRDefault="000F0896" w:rsidP="007E6E69">
                      <w:pPr>
                        <w:tabs>
                          <w:tab w:val="left" w:pos="2268"/>
                        </w:tabs>
                        <w:spacing w:line="276" w:lineRule="auto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CD18EB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Dne</w:t>
                      </w:r>
                      <w:r w:rsidR="00071D11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: 7. 6. 2024</w:t>
                      </w:r>
                    </w:p>
                    <w:p w14:paraId="4629B908" w14:textId="77777777" w:rsidR="00CD18EB" w:rsidRPr="00CD18EB" w:rsidRDefault="00CD18EB" w:rsidP="007E6E69">
                      <w:pPr>
                        <w:tabs>
                          <w:tab w:val="left" w:pos="2268"/>
                        </w:tabs>
                        <w:spacing w:line="276" w:lineRule="auto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CD18EB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Hodnocení:</w:t>
                      </w:r>
                      <w:r w:rsidR="007E6E69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47E14">
        <w:rPr>
          <w:rFonts w:ascii="Encode Sans" w:hAnsi="Encode Sans" w:cs="Arial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40" behindDoc="0" locked="0" layoutInCell="1" allowOverlap="1" wp14:anchorId="09C3A5ED" wp14:editId="31C11DC9">
                <wp:simplePos x="0" y="0"/>
                <wp:positionH relativeFrom="margin">
                  <wp:align>left</wp:align>
                </wp:positionH>
                <wp:positionV relativeFrom="paragraph">
                  <wp:posOffset>2392045</wp:posOffset>
                </wp:positionV>
                <wp:extent cx="5384800" cy="584200"/>
                <wp:effectExtent l="0" t="0" r="6350" b="6350"/>
                <wp:wrapSquare wrapText="bothSides"/>
                <wp:docPr id="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6B8228" w14:textId="77777777" w:rsidR="000F0896" w:rsidRPr="00D47E14" w:rsidRDefault="001C435F" w:rsidP="000F089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Týmový projekt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3A5ED" id="_x0000_s1027" type="#_x0000_t202" style="position:absolute;left:0;text-align:left;margin-left:0;margin-top:188.35pt;width:424pt;height:46pt;z-index:2516623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" stroked="f">
                <v:textbox>
                  <w:txbxContent>
                    <w:p w14:paraId="716B8228" w14:textId="77777777" w:rsidR="000F0896" w:rsidRPr="00D47E14" w:rsidRDefault="001C435F" w:rsidP="000F0896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Týmový projekt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47E14">
        <w:rPr>
          <w:rFonts w:ascii="Encode Sans" w:hAnsi="Encode Sans" w:cs="Arial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4" behindDoc="0" locked="0" layoutInCell="1" allowOverlap="1" wp14:anchorId="58A073B2" wp14:editId="1E835F0A">
                <wp:simplePos x="0" y="0"/>
                <wp:positionH relativeFrom="margin">
                  <wp:align>right</wp:align>
                </wp:positionH>
                <wp:positionV relativeFrom="paragraph">
                  <wp:posOffset>4229735</wp:posOffset>
                </wp:positionV>
                <wp:extent cx="5384800" cy="889000"/>
                <wp:effectExtent l="0" t="0" r="6350" b="6350"/>
                <wp:wrapSquare wrapText="bothSides"/>
                <wp:docPr id="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0" cy="88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C18F10" w14:textId="77777777" w:rsidR="000F0896" w:rsidRDefault="000F0896" w:rsidP="000F0896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CE228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Téma: </w:t>
                            </w:r>
                          </w:p>
                          <w:p w14:paraId="060076FF" w14:textId="7ABB5379" w:rsidR="00F613B4" w:rsidRPr="00D47E14" w:rsidRDefault="00F613B4" w:rsidP="000F089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Motory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A073B2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372.8pt;margin-top:333.05pt;width:424pt;height:70pt;z-index:2516633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" stroked="f">
                <v:textbox>
                  <w:txbxContent>
                    <w:p w14:paraId="2DC18F10" w14:textId="77777777" w:rsidR="000F0896" w:rsidRDefault="000F0896" w:rsidP="000F0896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CE228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Téma: </w:t>
                      </w:r>
                    </w:p>
                    <w:p w14:paraId="060076FF" w14:textId="7ABB5379" w:rsidR="00F613B4" w:rsidRPr="00D47E14" w:rsidRDefault="00F613B4" w:rsidP="000F0896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Motory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47E14">
        <w:rPr>
          <w:rFonts w:ascii="Encode Sans" w:hAnsi="Encode Sans" w:cs="Arial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92" behindDoc="0" locked="0" layoutInCell="1" allowOverlap="1" wp14:anchorId="30E1C146" wp14:editId="40A98202">
                <wp:simplePos x="0" y="0"/>
                <wp:positionH relativeFrom="margin">
                  <wp:posOffset>779145</wp:posOffset>
                </wp:positionH>
                <wp:positionV relativeFrom="paragraph">
                  <wp:posOffset>0</wp:posOffset>
                </wp:positionV>
                <wp:extent cx="4622800" cy="1404620"/>
                <wp:effectExtent l="0" t="0" r="6350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2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F58C1D" w14:textId="77777777" w:rsidR="000F0896" w:rsidRPr="00D47E14" w:rsidRDefault="000F0896" w:rsidP="000F089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177CF7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Vyšší odborná škola</w:t>
                            </w:r>
                            <w:r w:rsidRPr="00177CF7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br/>
                              <w:t>a Střední průmyslová škola elektrotechnická</w:t>
                            </w:r>
                            <w:r w:rsidRPr="00177CF7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br/>
                              <w:t>Plzeň, Koterovská 85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E1C146" id="_x0000_s1029" type="#_x0000_t202" style="position:absolute;left:0;text-align:left;margin-left:61.35pt;margin-top:0;width:364pt;height:110.6pt;z-index:2516602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" stroked="f">
                <v:textbox style="mso-fit-shape-to-text:t">
                  <w:txbxContent>
                    <w:p w14:paraId="33F58C1D" w14:textId="77777777" w:rsidR="000F0896" w:rsidRPr="00D47E14" w:rsidRDefault="000F0896" w:rsidP="000F0896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177CF7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Vyšší odborná škola</w:t>
                      </w:r>
                      <w:r w:rsidRPr="00177CF7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br/>
                        <w:t>a Střední průmyslová škola elektrotechnická</w:t>
                      </w:r>
                      <w:r w:rsidRPr="00177CF7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br/>
                        <w:t>Plzeň, Koterovská 85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77CF7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1316" behindDoc="1" locked="0" layoutInCell="1" allowOverlap="1" wp14:anchorId="745ED690" wp14:editId="755A585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028700" cy="1028700"/>
            <wp:effectExtent l="0" t="0" r="0" b="0"/>
            <wp:wrapTight wrapText="bothSides">
              <wp:wrapPolygon edited="0">
                <wp:start x="7200" y="0"/>
                <wp:lineTo x="4400" y="1600"/>
                <wp:lineTo x="0" y="5600"/>
                <wp:lineTo x="0" y="13200"/>
                <wp:lineTo x="2400" y="19600"/>
                <wp:lineTo x="2400" y="20000"/>
                <wp:lineTo x="7200" y="21200"/>
                <wp:lineTo x="14000" y="21200"/>
                <wp:lineTo x="14400" y="21200"/>
                <wp:lineTo x="18000" y="19600"/>
                <wp:lineTo x="21200" y="14400"/>
                <wp:lineTo x="21200" y="7200"/>
                <wp:lineTo x="10000" y="6800"/>
                <wp:lineTo x="18400" y="4400"/>
                <wp:lineTo x="19200" y="1600"/>
                <wp:lineTo x="14000" y="0"/>
                <wp:lineTo x="7200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ek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Encode Sans" w:hAnsi="Encode Sans" w:cs="Arial"/>
          <w:b/>
          <w:sz w:val="28"/>
          <w:szCs w:val="28"/>
        </w:rPr>
        <w:br w:type="page"/>
      </w:r>
    </w:p>
    <w:p w14:paraId="6BA62656" w14:textId="77777777" w:rsidR="00B83B31" w:rsidRPr="00FF0B79" w:rsidRDefault="008A6EC9" w:rsidP="007E6E69">
      <w:pPr>
        <w:pStyle w:val="Nadpis1bezsl"/>
      </w:pPr>
      <w:bookmarkStart w:id="0" w:name="_Toc168398636"/>
      <w:r w:rsidRPr="00FF0B79">
        <w:lastRenderedPageBreak/>
        <w:t>Anotace</w:t>
      </w:r>
      <w:bookmarkEnd w:id="0"/>
    </w:p>
    <w:p w14:paraId="584E339B" w14:textId="4BD2CD9F" w:rsidR="00E9442E" w:rsidRPr="00347538" w:rsidRDefault="00E9442E">
      <w:pPr>
        <w:spacing w:after="0"/>
        <w:jc w:val="left"/>
      </w:pPr>
      <w:bookmarkStart w:id="1" w:name="_Toc101377156"/>
      <w:bookmarkStart w:id="2" w:name="_Toc101377353"/>
      <w:bookmarkStart w:id="3" w:name="_Toc101377463"/>
      <w:bookmarkStart w:id="4" w:name="_Toc101376430"/>
      <w:bookmarkStart w:id="5" w:name="_Toc101376502"/>
      <w:bookmarkStart w:id="6" w:name="_Toc101376574"/>
      <w:bookmarkStart w:id="7" w:name="_Toc101376708"/>
      <w:bookmarkStart w:id="8" w:name="_Toc101376925"/>
      <w:bookmarkStart w:id="9" w:name="_Toc101377036"/>
      <w:bookmarkStart w:id="10" w:name="_Toc101377158"/>
      <w:bookmarkStart w:id="11" w:name="_Toc101377494"/>
      <w:bookmarkStart w:id="12" w:name="_Toc101377354"/>
      <w:bookmarkStart w:id="13" w:name="_Toc101377464"/>
      <w:bookmarkStart w:id="14" w:name="_Toc101376616"/>
      <w:bookmarkStart w:id="15" w:name="_Toc101376750"/>
      <w:bookmarkStart w:id="16" w:name="_Toc101376967"/>
      <w:bookmarkStart w:id="17" w:name="_Toc101377078"/>
      <w:bookmarkStart w:id="18" w:name="_Toc101377200"/>
      <w:bookmarkStart w:id="19" w:name="_Toc101377536"/>
      <w:bookmarkStart w:id="20" w:name="_Toc101377396"/>
      <w:bookmarkStart w:id="21" w:name="_Toc101377507"/>
      <w:bookmarkStart w:id="22" w:name="_Toc101376617"/>
      <w:bookmarkStart w:id="23" w:name="_Toc101376751"/>
      <w:bookmarkStart w:id="24" w:name="_Toc101376968"/>
      <w:bookmarkStart w:id="25" w:name="_Toc101377079"/>
      <w:bookmarkStart w:id="26" w:name="_Toc101377201"/>
      <w:bookmarkStart w:id="27" w:name="_Toc101377537"/>
      <w:bookmarkStart w:id="28" w:name="_Toc101377397"/>
      <w:bookmarkStart w:id="29" w:name="_Toc101377508"/>
      <w:bookmarkStart w:id="30" w:name="_Toc101376618"/>
      <w:bookmarkStart w:id="31" w:name="_Toc101376752"/>
      <w:bookmarkStart w:id="32" w:name="_Toc101376969"/>
      <w:bookmarkStart w:id="33" w:name="_Toc101377080"/>
      <w:bookmarkStart w:id="34" w:name="_Toc101377202"/>
      <w:bookmarkStart w:id="35" w:name="_Toc101377538"/>
      <w:bookmarkStart w:id="36" w:name="_Toc101377398"/>
      <w:bookmarkStart w:id="37" w:name="_Toc101377509"/>
      <w:bookmarkStart w:id="38" w:name="_Toc101376619"/>
      <w:bookmarkStart w:id="39" w:name="_Toc101376753"/>
      <w:bookmarkStart w:id="40" w:name="_Toc101376970"/>
      <w:bookmarkStart w:id="41" w:name="_Toc101377081"/>
      <w:bookmarkStart w:id="42" w:name="_Toc101377203"/>
      <w:bookmarkStart w:id="43" w:name="_Toc101377539"/>
      <w:bookmarkStart w:id="44" w:name="_Toc101377399"/>
      <w:bookmarkStart w:id="45" w:name="_Toc101377510"/>
      <w:bookmarkStart w:id="46" w:name="_Toc101376620"/>
      <w:bookmarkStart w:id="47" w:name="_Toc101376754"/>
      <w:bookmarkStart w:id="48" w:name="_Toc101376971"/>
      <w:bookmarkStart w:id="49" w:name="_Toc101377082"/>
      <w:bookmarkStart w:id="50" w:name="_Toc101377204"/>
      <w:bookmarkStart w:id="51" w:name="_Toc101377540"/>
      <w:bookmarkStart w:id="52" w:name="_Toc101377400"/>
      <w:bookmarkStart w:id="53" w:name="_Toc101377511"/>
      <w:bookmarkStart w:id="54" w:name="_Toc101376621"/>
      <w:bookmarkStart w:id="55" w:name="_Toc101376755"/>
      <w:bookmarkStart w:id="56" w:name="_Toc101376972"/>
      <w:bookmarkStart w:id="57" w:name="_Toc101377083"/>
      <w:bookmarkStart w:id="58" w:name="_Toc101377205"/>
      <w:bookmarkStart w:id="59" w:name="_Toc101377541"/>
      <w:bookmarkStart w:id="60" w:name="_Toc101377401"/>
      <w:bookmarkStart w:id="61" w:name="_Toc101377512"/>
      <w:bookmarkStart w:id="62" w:name="_Toc101376622"/>
      <w:bookmarkStart w:id="63" w:name="_Toc101376756"/>
      <w:bookmarkStart w:id="64" w:name="_Toc101376973"/>
      <w:bookmarkStart w:id="65" w:name="_Toc101377084"/>
      <w:bookmarkStart w:id="66" w:name="_Toc101377206"/>
      <w:bookmarkStart w:id="67" w:name="_Toc101377542"/>
      <w:bookmarkStart w:id="68" w:name="_Toc101377402"/>
      <w:bookmarkStart w:id="69" w:name="_Toc101377513"/>
      <w:bookmarkStart w:id="70" w:name="_Toc101376623"/>
      <w:bookmarkStart w:id="71" w:name="_Toc101376757"/>
      <w:bookmarkStart w:id="72" w:name="_Toc101376974"/>
      <w:bookmarkStart w:id="73" w:name="_Toc101377085"/>
      <w:bookmarkStart w:id="74" w:name="_Toc101377207"/>
      <w:bookmarkStart w:id="75" w:name="_Toc101377543"/>
      <w:bookmarkStart w:id="76" w:name="_Toc101377403"/>
      <w:bookmarkStart w:id="77" w:name="_Toc101377514"/>
      <w:bookmarkStart w:id="78" w:name="_Toc101376624"/>
      <w:bookmarkStart w:id="79" w:name="_Toc101376758"/>
      <w:bookmarkStart w:id="80" w:name="_Toc101376975"/>
      <w:bookmarkStart w:id="81" w:name="_Toc101377086"/>
      <w:bookmarkStart w:id="82" w:name="_Toc101377208"/>
      <w:bookmarkStart w:id="83" w:name="_Toc101377544"/>
      <w:bookmarkStart w:id="84" w:name="_Toc101377404"/>
      <w:bookmarkStart w:id="85" w:name="_Toc101377515"/>
      <w:bookmarkStart w:id="86" w:name="_Toc101376625"/>
      <w:bookmarkStart w:id="87" w:name="_Toc101376759"/>
      <w:bookmarkStart w:id="88" w:name="_Toc101376976"/>
      <w:bookmarkStart w:id="89" w:name="_Toc101377087"/>
      <w:bookmarkStart w:id="90" w:name="_Toc101377209"/>
      <w:bookmarkStart w:id="91" w:name="_Toc101377545"/>
      <w:bookmarkStart w:id="92" w:name="_Toc101377405"/>
      <w:bookmarkStart w:id="93" w:name="_Toc101377516"/>
      <w:bookmarkStart w:id="94" w:name="_Toc101376626"/>
      <w:bookmarkStart w:id="95" w:name="_Toc101376760"/>
      <w:bookmarkStart w:id="96" w:name="_Toc101376977"/>
      <w:bookmarkStart w:id="97" w:name="_Toc101377088"/>
      <w:bookmarkStart w:id="98" w:name="_Toc101377210"/>
      <w:bookmarkStart w:id="99" w:name="_Toc101377546"/>
      <w:bookmarkStart w:id="100" w:name="_Toc101377406"/>
      <w:bookmarkStart w:id="101" w:name="_Toc101377517"/>
      <w:bookmarkStart w:id="102" w:name="_Toc101376627"/>
      <w:bookmarkStart w:id="103" w:name="_Toc101376761"/>
      <w:bookmarkStart w:id="104" w:name="_Toc101376978"/>
      <w:bookmarkStart w:id="105" w:name="_Toc101377089"/>
      <w:bookmarkStart w:id="106" w:name="_Toc101377211"/>
      <w:bookmarkStart w:id="107" w:name="_Toc101377547"/>
      <w:bookmarkStart w:id="108" w:name="_Toc101377407"/>
      <w:bookmarkStart w:id="109" w:name="_Toc101377518"/>
      <w:bookmarkStart w:id="110" w:name="_Toc101376628"/>
      <w:bookmarkStart w:id="111" w:name="_Toc101376762"/>
      <w:bookmarkStart w:id="112" w:name="_Toc101376979"/>
      <w:bookmarkStart w:id="113" w:name="_Toc101377090"/>
      <w:bookmarkStart w:id="114" w:name="_Toc101377212"/>
      <w:bookmarkStart w:id="115" w:name="_Toc101377548"/>
      <w:bookmarkStart w:id="116" w:name="_Toc101377408"/>
      <w:bookmarkStart w:id="117" w:name="_Toc101377519"/>
      <w:bookmarkStart w:id="118" w:name="_Toc101376630"/>
      <w:bookmarkStart w:id="119" w:name="_Toc101376764"/>
      <w:bookmarkStart w:id="120" w:name="_Toc101376981"/>
      <w:bookmarkStart w:id="121" w:name="_Toc101377092"/>
      <w:bookmarkStart w:id="122" w:name="_Toc101377214"/>
      <w:bookmarkStart w:id="123" w:name="_Toc101377550"/>
      <w:bookmarkStart w:id="124" w:name="_Toc101377410"/>
      <w:bookmarkStart w:id="125" w:name="_Toc101377521"/>
      <w:bookmarkStart w:id="126" w:name="_Toc101377522"/>
      <w:bookmarkStart w:id="127" w:name="_Toc16839864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r>
        <w:t>Webovou stránku na téma Motory jsme se vybral</w:t>
      </w:r>
      <w:r w:rsidR="00347538">
        <w:t xml:space="preserve">, protože máme rádi fyziku. </w:t>
      </w:r>
      <w:r w:rsidR="00347538">
        <w:br/>
        <w:t xml:space="preserve">Občas jsme použili internet, ale většinu jsme vytvořili sami. Na webu naleznete </w:t>
      </w:r>
      <w:r w:rsidR="00347538">
        <w:br/>
        <w:t xml:space="preserve">informace o autorech, 3 druzích motorů a jednoduchou závodní hru. </w:t>
      </w:r>
      <w:r>
        <w:br w:type="page"/>
      </w:r>
    </w:p>
    <w:p w14:paraId="0986CDAB" w14:textId="332973DA" w:rsidR="00E9442E" w:rsidRPr="00577AF3" w:rsidRDefault="00E9442E" w:rsidP="00E9442E">
      <w:pPr>
        <w:pStyle w:val="Nadpis1bezsl"/>
        <w:rPr>
          <w:rStyle w:val="normaltextrun"/>
          <w:rFonts w:cstheme="minorHAnsi"/>
          <w:color w:val="000000"/>
          <w:sz w:val="22"/>
          <w:szCs w:val="22"/>
          <w:shd w:val="clear" w:color="auto" w:fill="FFFFFF"/>
        </w:rPr>
      </w:pPr>
      <w:r>
        <w:lastRenderedPageBreak/>
        <w:t>Zdroje použité literatury a informací</w:t>
      </w:r>
      <w:bookmarkEnd w:id="127"/>
    </w:p>
    <w:p w14:paraId="138CD0A5" w14:textId="77777777" w:rsidR="00E9442E" w:rsidRPr="00A1483E" w:rsidRDefault="00E9442E" w:rsidP="00E9442E">
      <w:pPr>
        <w:pStyle w:val="MujOdstavec"/>
        <w:jc w:val="left"/>
        <w:rPr>
          <w:rFonts w:ascii="Arial" w:hAnsi="Arial"/>
          <w:color w:val="212529"/>
          <w:shd w:val="clear" w:color="auto" w:fill="FFFFFF"/>
        </w:rPr>
      </w:pPr>
      <w:r w:rsidRPr="00A1483E">
        <w:rPr>
          <w:rFonts w:ascii="Arial" w:hAnsi="Arial"/>
          <w:i/>
          <w:iCs/>
          <w:color w:val="212529"/>
          <w:shd w:val="clear" w:color="auto" w:fill="FFFFFF"/>
        </w:rPr>
        <w:t>Raketový motor</w:t>
      </w:r>
      <w:r w:rsidRPr="00A1483E">
        <w:rPr>
          <w:rFonts w:ascii="Arial" w:hAnsi="Arial"/>
          <w:color w:val="212529"/>
          <w:shd w:val="clear" w:color="auto" w:fill="FFFFFF"/>
        </w:rPr>
        <w:t>. Online. In: Wikipedia: the free encyclopedia. San Francisco (CA): Wikimedia Foundation, 2001-. Dostupné z: </w:t>
      </w:r>
      <w:hyperlink r:id="rId12" w:history="1">
        <w:r w:rsidRPr="00A1483E">
          <w:rPr>
            <w:rStyle w:val="Hypertextovodkaz"/>
            <w:rFonts w:ascii="Arial" w:hAnsi="Arial"/>
            <w:color w:val="007BFF"/>
            <w:shd w:val="clear" w:color="auto" w:fill="FFFFFF"/>
          </w:rPr>
          <w:t>https://cs.wikipedia.org/wiki/Raketov%C3%BD_motor</w:t>
        </w:r>
      </w:hyperlink>
      <w:r w:rsidRPr="00A1483E">
        <w:rPr>
          <w:rFonts w:ascii="Arial" w:hAnsi="Arial"/>
          <w:color w:val="212529"/>
          <w:shd w:val="clear" w:color="auto" w:fill="FFFFFF"/>
        </w:rPr>
        <w:t>. [cit. 2024-06-07].</w:t>
      </w:r>
    </w:p>
    <w:p w14:paraId="1C2D1446" w14:textId="77777777" w:rsidR="00E9442E" w:rsidRPr="00A1483E" w:rsidRDefault="00E9442E" w:rsidP="00E9442E">
      <w:pPr>
        <w:pStyle w:val="MujOdstavec"/>
        <w:jc w:val="left"/>
        <w:rPr>
          <w:rFonts w:ascii="Arial" w:hAnsi="Arial"/>
          <w:color w:val="212529"/>
          <w:shd w:val="clear" w:color="auto" w:fill="FFFFFF"/>
        </w:rPr>
      </w:pPr>
      <w:r w:rsidRPr="00A1483E">
        <w:rPr>
          <w:rFonts w:ascii="Arial" w:hAnsi="Arial"/>
          <w:i/>
          <w:iCs/>
          <w:color w:val="212529"/>
          <w:shd w:val="clear" w:color="auto" w:fill="FFFFFF"/>
        </w:rPr>
        <w:t>Vznětový motor</w:t>
      </w:r>
      <w:r w:rsidRPr="00A1483E">
        <w:rPr>
          <w:rFonts w:ascii="Arial" w:hAnsi="Arial"/>
          <w:color w:val="212529"/>
          <w:shd w:val="clear" w:color="auto" w:fill="FFFFFF"/>
        </w:rPr>
        <w:t>. Online. In: Wikipedia: the free encyclopedia. San Francisco (CA): Wikimedia Foundation, 2001-. Dostupné z: </w:t>
      </w:r>
      <w:hyperlink r:id="rId13" w:history="1">
        <w:r w:rsidRPr="00A1483E">
          <w:rPr>
            <w:rStyle w:val="Hypertextovodkaz"/>
            <w:rFonts w:ascii="Arial" w:hAnsi="Arial"/>
            <w:color w:val="007BFF"/>
            <w:shd w:val="clear" w:color="auto" w:fill="FFFFFF"/>
          </w:rPr>
          <w:t>https://cs.wikipedia.org/wiki/Vzn%C4%9Btov%C3%BD_motor</w:t>
        </w:r>
      </w:hyperlink>
      <w:r w:rsidRPr="00A1483E">
        <w:rPr>
          <w:rFonts w:ascii="Arial" w:hAnsi="Arial"/>
          <w:color w:val="212529"/>
          <w:shd w:val="clear" w:color="auto" w:fill="FFFFFF"/>
        </w:rPr>
        <w:t>. [cit. 2024-06-07].</w:t>
      </w:r>
    </w:p>
    <w:p w14:paraId="086F7C1A" w14:textId="77777777" w:rsidR="00E9442E" w:rsidRPr="00A1483E" w:rsidRDefault="00E9442E" w:rsidP="00E9442E">
      <w:pPr>
        <w:pStyle w:val="MujOdstavec"/>
        <w:jc w:val="left"/>
        <w:rPr>
          <w:rFonts w:ascii="Arial" w:hAnsi="Arial"/>
          <w:color w:val="212529"/>
          <w:shd w:val="clear" w:color="auto" w:fill="FFFFFF"/>
        </w:rPr>
      </w:pPr>
      <w:r w:rsidRPr="00A1483E">
        <w:rPr>
          <w:rFonts w:ascii="Arial" w:hAnsi="Arial"/>
          <w:i/>
          <w:iCs/>
          <w:color w:val="212529"/>
          <w:shd w:val="clear" w:color="auto" w:fill="FFFFFF"/>
        </w:rPr>
        <w:t>Zážehový motor</w:t>
      </w:r>
      <w:r w:rsidRPr="00A1483E">
        <w:rPr>
          <w:rFonts w:ascii="Arial" w:hAnsi="Arial"/>
          <w:color w:val="212529"/>
          <w:shd w:val="clear" w:color="auto" w:fill="FFFFFF"/>
        </w:rPr>
        <w:t>. Online. In: Wikipedia: the free encyclopedia. San Francisco (CA): Wikimedia Foundation, 2001-. Dostupné z: </w:t>
      </w:r>
      <w:hyperlink r:id="rId14" w:history="1">
        <w:r w:rsidRPr="00A1483E">
          <w:rPr>
            <w:rStyle w:val="Hypertextovodkaz"/>
            <w:rFonts w:ascii="Arial" w:hAnsi="Arial"/>
            <w:color w:val="007BFF"/>
            <w:shd w:val="clear" w:color="auto" w:fill="FFFFFF"/>
          </w:rPr>
          <w:t>https://cs.wikipedia.org/wiki/Z%C3%A1%C5%BEehov%C3%BD_motor</w:t>
        </w:r>
      </w:hyperlink>
      <w:r w:rsidRPr="00A1483E">
        <w:rPr>
          <w:rFonts w:ascii="Arial" w:hAnsi="Arial"/>
          <w:color w:val="212529"/>
          <w:shd w:val="clear" w:color="auto" w:fill="FFFFFF"/>
        </w:rPr>
        <w:t>. [cit. 2024-06-07].</w:t>
      </w:r>
    </w:p>
    <w:p w14:paraId="37F8AD8A" w14:textId="77777777" w:rsidR="00E9442E" w:rsidRPr="00A1483E" w:rsidRDefault="00E9442E" w:rsidP="00E9442E">
      <w:pPr>
        <w:shd w:val="clear" w:color="auto" w:fill="FFFFFF"/>
        <w:spacing w:after="0"/>
        <w:jc w:val="left"/>
        <w:rPr>
          <w:rFonts w:ascii="Arial" w:hAnsi="Arial" w:cs="Arial"/>
          <w:color w:val="212529"/>
        </w:rPr>
      </w:pPr>
      <w:r w:rsidRPr="00A1483E">
        <w:rPr>
          <w:rFonts w:ascii="Arial" w:hAnsi="Arial" w:cs="Arial"/>
          <w:color w:val="212529"/>
        </w:rPr>
        <w:t>W3SCHOOLS. </w:t>
      </w:r>
      <w:r w:rsidRPr="00A1483E">
        <w:rPr>
          <w:rFonts w:ascii="Arial" w:hAnsi="Arial" w:cs="Arial"/>
          <w:i/>
          <w:iCs/>
          <w:color w:val="212529"/>
        </w:rPr>
        <w:t>JavaScript</w:t>
      </w:r>
      <w:r w:rsidRPr="00A1483E">
        <w:rPr>
          <w:rFonts w:ascii="Arial" w:hAnsi="Arial" w:cs="Arial"/>
          <w:color w:val="212529"/>
        </w:rPr>
        <w:t>. Online. 1999. Dostupné z: </w:t>
      </w:r>
      <w:hyperlink r:id="rId15" w:history="1">
        <w:r w:rsidRPr="00A1483E">
          <w:rPr>
            <w:rStyle w:val="Hypertextovodkaz"/>
            <w:rFonts w:ascii="Arial" w:hAnsi="Arial" w:cs="Arial"/>
            <w:color w:val="007BFF"/>
          </w:rPr>
          <w:t>https://www.w3schools.com/js/default.asp</w:t>
        </w:r>
      </w:hyperlink>
      <w:r w:rsidRPr="00A1483E">
        <w:rPr>
          <w:rFonts w:ascii="Arial" w:hAnsi="Arial" w:cs="Arial"/>
          <w:color w:val="212529"/>
        </w:rPr>
        <w:t>. [cit. 2024-06-07].</w:t>
      </w:r>
    </w:p>
    <w:p w14:paraId="5A265488" w14:textId="77777777" w:rsidR="00E9442E" w:rsidRPr="00A1483E" w:rsidRDefault="00E9442E" w:rsidP="00E9442E">
      <w:pPr>
        <w:shd w:val="clear" w:color="auto" w:fill="FFFFFF"/>
        <w:spacing w:after="0"/>
        <w:jc w:val="left"/>
        <w:rPr>
          <w:rFonts w:ascii="Arial" w:hAnsi="Arial" w:cs="Arial"/>
          <w:color w:val="212529"/>
        </w:rPr>
      </w:pPr>
    </w:p>
    <w:p w14:paraId="0B85D79A" w14:textId="77777777" w:rsidR="00E9442E" w:rsidRPr="00A1483E" w:rsidRDefault="00E9442E" w:rsidP="00E9442E">
      <w:pPr>
        <w:shd w:val="clear" w:color="auto" w:fill="FFFFFF"/>
        <w:jc w:val="left"/>
        <w:rPr>
          <w:rFonts w:ascii="Arial" w:hAnsi="Arial" w:cs="Arial"/>
          <w:color w:val="212529"/>
          <w:shd w:val="clear" w:color="auto" w:fill="FFFFFF"/>
        </w:rPr>
      </w:pPr>
      <w:r w:rsidRPr="00A1483E">
        <w:rPr>
          <w:rFonts w:ascii="Arial" w:hAnsi="Arial" w:cs="Arial"/>
          <w:color w:val="212529"/>
        </w:rPr>
        <w:t xml:space="preserve">W3CHOOLS. CSS. Online. 1999. Dostupné z: </w:t>
      </w:r>
      <w:r w:rsidRPr="00A1483E">
        <w:rPr>
          <w:rFonts w:ascii="Arial" w:hAnsi="Arial" w:cs="Arial"/>
          <w:color w:val="212529"/>
          <w:shd w:val="clear" w:color="auto" w:fill="FFFFFF"/>
        </w:rPr>
        <w:t>W3SCHOOLS. </w:t>
      </w:r>
      <w:r w:rsidRPr="00A1483E">
        <w:rPr>
          <w:rFonts w:ascii="Arial" w:hAnsi="Arial" w:cs="Arial"/>
          <w:i/>
          <w:iCs/>
          <w:color w:val="212529"/>
          <w:shd w:val="clear" w:color="auto" w:fill="FFFFFF"/>
        </w:rPr>
        <w:t>CSS</w:t>
      </w:r>
      <w:r w:rsidRPr="00A1483E">
        <w:rPr>
          <w:rFonts w:ascii="Arial" w:hAnsi="Arial" w:cs="Arial"/>
          <w:color w:val="212529"/>
          <w:shd w:val="clear" w:color="auto" w:fill="FFFFFF"/>
        </w:rPr>
        <w:t>. Online. 1999. Dostupné z: </w:t>
      </w:r>
      <w:hyperlink r:id="rId16" w:history="1">
        <w:r w:rsidRPr="00A1483E">
          <w:rPr>
            <w:rStyle w:val="Hypertextovodkaz"/>
            <w:rFonts w:ascii="Arial" w:hAnsi="Arial" w:cs="Arial"/>
            <w:color w:val="007BFF"/>
            <w:shd w:val="clear" w:color="auto" w:fill="FFFFFF"/>
          </w:rPr>
          <w:t>https://www.w3schools.com/css/default.asp</w:t>
        </w:r>
      </w:hyperlink>
      <w:r w:rsidRPr="00A1483E">
        <w:rPr>
          <w:rFonts w:ascii="Arial" w:hAnsi="Arial" w:cs="Arial"/>
          <w:color w:val="212529"/>
          <w:shd w:val="clear" w:color="auto" w:fill="FFFFFF"/>
        </w:rPr>
        <w:t>.                              [cit. 2024-06-07].</w:t>
      </w:r>
    </w:p>
    <w:p w14:paraId="28ACDB88" w14:textId="77777777" w:rsidR="00E9442E" w:rsidRPr="00A1483E" w:rsidRDefault="00E9442E" w:rsidP="00E9442E">
      <w:pPr>
        <w:shd w:val="clear" w:color="auto" w:fill="FFFFFF"/>
        <w:jc w:val="left"/>
        <w:rPr>
          <w:rFonts w:ascii="Arial" w:hAnsi="Arial" w:cs="Arial"/>
          <w:color w:val="212529"/>
        </w:rPr>
      </w:pPr>
      <w:r w:rsidRPr="00A1483E">
        <w:rPr>
          <w:rFonts w:ascii="Arial" w:hAnsi="Arial" w:cs="Arial"/>
          <w:color w:val="212529"/>
          <w:shd w:val="clear" w:color="auto" w:fill="FFFFFF"/>
        </w:rPr>
        <w:t>CANVA. </w:t>
      </w:r>
      <w:r w:rsidRPr="00A1483E">
        <w:rPr>
          <w:rFonts w:ascii="Arial" w:hAnsi="Arial" w:cs="Arial"/>
          <w:i/>
          <w:iCs/>
          <w:color w:val="212529"/>
          <w:shd w:val="clear" w:color="auto" w:fill="FFFFFF"/>
        </w:rPr>
        <w:t>Vytvoření loga</w:t>
      </w:r>
      <w:r w:rsidRPr="00A1483E">
        <w:rPr>
          <w:rFonts w:ascii="Arial" w:hAnsi="Arial" w:cs="Arial"/>
          <w:color w:val="212529"/>
          <w:shd w:val="clear" w:color="auto" w:fill="FFFFFF"/>
        </w:rPr>
        <w:t>. Online. 2013. Dostupné</w:t>
      </w:r>
      <w:r>
        <w:rPr>
          <w:rFonts w:ascii="Arial" w:hAnsi="Arial" w:cs="Arial"/>
          <w:color w:val="212529"/>
          <w:shd w:val="clear" w:color="auto" w:fill="FFFFFF"/>
        </w:rPr>
        <w:t xml:space="preserve"> </w:t>
      </w:r>
      <w:r w:rsidRPr="00A1483E">
        <w:rPr>
          <w:rFonts w:ascii="Arial" w:hAnsi="Arial" w:cs="Arial"/>
          <w:color w:val="212529"/>
          <w:shd w:val="clear" w:color="auto" w:fill="FFFFFF"/>
        </w:rPr>
        <w:t>z: </w:t>
      </w:r>
      <w:hyperlink r:id="rId17" w:history="1">
        <w:r w:rsidRPr="00A1483E">
          <w:rPr>
            <w:rStyle w:val="Hypertextovodkaz"/>
            <w:rFonts w:ascii="Arial" w:hAnsi="Arial" w:cs="Arial"/>
            <w:color w:val="007BFF"/>
            <w:shd w:val="clear" w:color="auto" w:fill="FFFFFF"/>
          </w:rPr>
          <w:t>https://www.canva.com/cs_cz/</w:t>
        </w:r>
      </w:hyperlink>
      <w:r w:rsidRPr="00A1483E">
        <w:rPr>
          <w:rFonts w:ascii="Arial" w:hAnsi="Arial" w:cs="Arial"/>
          <w:color w:val="212529"/>
          <w:shd w:val="clear" w:color="auto" w:fill="FFFFFF"/>
        </w:rPr>
        <w:t>. [cit. 2024-06-07].</w:t>
      </w:r>
    </w:p>
    <w:p w14:paraId="1BA7FD41" w14:textId="77777777" w:rsidR="0070604A" w:rsidRDefault="0070604A" w:rsidP="00E9442E">
      <w:pPr>
        <w:pStyle w:val="z-Zatekformule"/>
        <w:jc w:val="both"/>
      </w:pPr>
      <w:r>
        <w:t>Začátek formuláře</w:t>
      </w:r>
    </w:p>
    <w:p w14:paraId="16AB71B2" w14:textId="77777777" w:rsidR="0070604A" w:rsidRPr="007E6E69" w:rsidRDefault="0070604A" w:rsidP="008F1FE5">
      <w:pPr>
        <w:pStyle w:val="MujOdstavec"/>
        <w:rPr>
          <w:rFonts w:cstheme="minorHAnsi"/>
          <w:color w:val="0563C1" w:themeColor="hyperlink"/>
          <w:sz w:val="22"/>
          <w:szCs w:val="22"/>
          <w:u w:val="single"/>
          <w:shd w:val="clear" w:color="auto" w:fill="FFFFFF"/>
        </w:rPr>
      </w:pPr>
    </w:p>
    <w:sectPr w:rsidR="0070604A" w:rsidRPr="007E6E69" w:rsidSect="00C13079">
      <w:footerReference w:type="default" r:id="rId18"/>
      <w:footerReference w:type="first" r:id="rId19"/>
      <w:pgSz w:w="11900" w:h="16840"/>
      <w:pgMar w:top="1418" w:right="851" w:bottom="1701" w:left="2552" w:header="709" w:footer="709" w:gutter="0"/>
      <w:pgNumType w:start="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5A928C" w14:textId="77777777" w:rsidR="00970058" w:rsidRDefault="00970058" w:rsidP="00860288">
      <w:r>
        <w:separator/>
      </w:r>
    </w:p>
  </w:endnote>
  <w:endnote w:type="continuationSeparator" w:id="0">
    <w:p w14:paraId="2CD32A92" w14:textId="77777777" w:rsidR="00970058" w:rsidRDefault="00970058" w:rsidP="00860288">
      <w:r>
        <w:continuationSeparator/>
      </w:r>
    </w:p>
  </w:endnote>
  <w:endnote w:type="continuationNotice" w:id="1">
    <w:p w14:paraId="0B86BD4D" w14:textId="77777777" w:rsidR="00970058" w:rsidRDefault="009700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Encode Sans">
    <w:altName w:val="Calibri"/>
    <w:charset w:val="EE"/>
    <w:family w:val="auto"/>
    <w:pitch w:val="variable"/>
    <w:sig w:usb0="20000007" w:usb1="00000003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97CD62" w14:textId="7DC8DCF3" w:rsidR="008A5550" w:rsidRPr="002C4B97" w:rsidRDefault="008A5550" w:rsidP="00CD18EB">
    <w:pPr>
      <w:pStyle w:val="Zpat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B2BED0" w14:textId="1DD149E5" w:rsidR="008A5550" w:rsidRDefault="008A5550">
    <w:pPr>
      <w:pStyle w:val="Zpat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60B2CF" w14:textId="77777777" w:rsidR="00970058" w:rsidRDefault="00970058" w:rsidP="00860288">
      <w:r>
        <w:separator/>
      </w:r>
    </w:p>
  </w:footnote>
  <w:footnote w:type="continuationSeparator" w:id="0">
    <w:p w14:paraId="2493DA08" w14:textId="77777777" w:rsidR="00970058" w:rsidRDefault="00970058" w:rsidP="00860288">
      <w:r>
        <w:continuationSeparator/>
      </w:r>
    </w:p>
  </w:footnote>
  <w:footnote w:type="continuationNotice" w:id="1">
    <w:p w14:paraId="08B5725A" w14:textId="77777777" w:rsidR="00970058" w:rsidRDefault="0097005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C42DD"/>
    <w:multiLevelType w:val="hybridMultilevel"/>
    <w:tmpl w:val="901A977C"/>
    <w:lvl w:ilvl="0" w:tplc="0405000F">
      <w:start w:val="1"/>
      <w:numFmt w:val="decimal"/>
      <w:lvlText w:val="%1.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1E43EE6"/>
    <w:multiLevelType w:val="hybridMultilevel"/>
    <w:tmpl w:val="7958A216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86978"/>
    <w:multiLevelType w:val="multilevel"/>
    <w:tmpl w:val="DC58B518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  <w:color w:val="auto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2F5496" w:themeColor="accent1" w:themeShade="BF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7B601E0"/>
    <w:multiLevelType w:val="hybridMultilevel"/>
    <w:tmpl w:val="02AAAC9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73583E"/>
    <w:multiLevelType w:val="hybridMultilevel"/>
    <w:tmpl w:val="3B42A8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9B42E3"/>
    <w:multiLevelType w:val="hybridMultilevel"/>
    <w:tmpl w:val="3724A898"/>
    <w:lvl w:ilvl="0" w:tplc="0B3A01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BA4117"/>
    <w:multiLevelType w:val="hybridMultilevel"/>
    <w:tmpl w:val="832CB93E"/>
    <w:lvl w:ilvl="0" w:tplc="0405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0E5F0026"/>
    <w:multiLevelType w:val="hybridMultilevel"/>
    <w:tmpl w:val="C876EE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0232A0"/>
    <w:multiLevelType w:val="hybridMultilevel"/>
    <w:tmpl w:val="9D5EAA6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3A73B5"/>
    <w:multiLevelType w:val="hybridMultilevel"/>
    <w:tmpl w:val="56A2E7C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702582"/>
    <w:multiLevelType w:val="hybridMultilevel"/>
    <w:tmpl w:val="499C74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860A6C"/>
    <w:multiLevelType w:val="hybridMultilevel"/>
    <w:tmpl w:val="F9C80F8C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1F5A61"/>
    <w:multiLevelType w:val="hybridMultilevel"/>
    <w:tmpl w:val="E8B2BB9A"/>
    <w:lvl w:ilvl="0" w:tplc="040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8D77411"/>
    <w:multiLevelType w:val="multilevel"/>
    <w:tmpl w:val="DC58B518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  <w:color w:val="auto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2F5496" w:themeColor="accent1" w:themeShade="BF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AB772DF"/>
    <w:multiLevelType w:val="hybridMultilevel"/>
    <w:tmpl w:val="656C4836"/>
    <w:lvl w:ilvl="0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16D6A64"/>
    <w:multiLevelType w:val="hybridMultilevel"/>
    <w:tmpl w:val="643858B8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AF1D94"/>
    <w:multiLevelType w:val="hybridMultilevel"/>
    <w:tmpl w:val="49F4979E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6C06B3"/>
    <w:multiLevelType w:val="hybridMultilevel"/>
    <w:tmpl w:val="7284B9F8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475BBA"/>
    <w:multiLevelType w:val="hybridMultilevel"/>
    <w:tmpl w:val="5F80303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16626E"/>
    <w:multiLevelType w:val="hybridMultilevel"/>
    <w:tmpl w:val="BD80627A"/>
    <w:lvl w:ilvl="0" w:tplc="0405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20" w15:restartNumberingAfterBreak="0">
    <w:nsid w:val="439A1FCE"/>
    <w:multiLevelType w:val="hybridMultilevel"/>
    <w:tmpl w:val="9490C9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D16EF2"/>
    <w:multiLevelType w:val="multilevel"/>
    <w:tmpl w:val="18668318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color w:val="auto"/>
        <w:sz w:val="36"/>
        <w:szCs w:val="36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color w:val="2F5496" w:themeColor="accent1" w:themeShade="BF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45BD1EC2"/>
    <w:multiLevelType w:val="hybridMultilevel"/>
    <w:tmpl w:val="8A1256FE"/>
    <w:lvl w:ilvl="0" w:tplc="B5C2711E">
      <w:start w:val="1"/>
      <w:numFmt w:val="decimal"/>
      <w:lvlText w:val="%1."/>
      <w:lvlJc w:val="left"/>
      <w:pPr>
        <w:ind w:left="720" w:hanging="360"/>
      </w:pPr>
      <w:rPr>
        <w:color w:val="auto"/>
        <w:sz w:val="20"/>
        <w:szCs w:val="2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E8581D"/>
    <w:multiLevelType w:val="hybridMultilevel"/>
    <w:tmpl w:val="50F09A0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C97903"/>
    <w:multiLevelType w:val="hybridMultilevel"/>
    <w:tmpl w:val="6214F1AA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4658FC"/>
    <w:multiLevelType w:val="hybridMultilevel"/>
    <w:tmpl w:val="F05EE2A4"/>
    <w:lvl w:ilvl="0" w:tplc="ABDEEF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261114"/>
    <w:multiLevelType w:val="multilevel"/>
    <w:tmpl w:val="DC58B518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  <w:color w:val="auto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2F5496" w:themeColor="accent1" w:themeShade="BF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4C6B6184"/>
    <w:multiLevelType w:val="hybridMultilevel"/>
    <w:tmpl w:val="8C8C69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3F418E"/>
    <w:multiLevelType w:val="hybridMultilevel"/>
    <w:tmpl w:val="482087F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CC5088"/>
    <w:multiLevelType w:val="hybridMultilevel"/>
    <w:tmpl w:val="58DC5A0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2E6F38"/>
    <w:multiLevelType w:val="hybridMultilevel"/>
    <w:tmpl w:val="0E9000C8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3116A9D"/>
    <w:multiLevelType w:val="hybridMultilevel"/>
    <w:tmpl w:val="79A67984"/>
    <w:lvl w:ilvl="0" w:tplc="0405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583F42A4"/>
    <w:multiLevelType w:val="hybridMultilevel"/>
    <w:tmpl w:val="59AA22CA"/>
    <w:lvl w:ilvl="0" w:tplc="04050003">
      <w:start w:val="1"/>
      <w:numFmt w:val="bullet"/>
      <w:lvlText w:val="o"/>
      <w:lvlJc w:val="left"/>
      <w:pPr>
        <w:ind w:left="775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3" w15:restartNumberingAfterBreak="0">
    <w:nsid w:val="585D2336"/>
    <w:multiLevelType w:val="hybridMultilevel"/>
    <w:tmpl w:val="18F274F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7B3E7E"/>
    <w:multiLevelType w:val="hybridMultilevel"/>
    <w:tmpl w:val="308A6E7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4F7E4C"/>
    <w:multiLevelType w:val="multilevel"/>
    <w:tmpl w:val="DC58B518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  <w:color w:val="auto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2F5496" w:themeColor="accent1" w:themeShade="BF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67F15832"/>
    <w:multiLevelType w:val="hybridMultilevel"/>
    <w:tmpl w:val="A538F122"/>
    <w:lvl w:ilvl="0" w:tplc="1EC4AD98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FE4474"/>
    <w:multiLevelType w:val="hybridMultilevel"/>
    <w:tmpl w:val="F744A830"/>
    <w:lvl w:ilvl="0" w:tplc="0405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8" w15:restartNumberingAfterBreak="0">
    <w:nsid w:val="69971D05"/>
    <w:multiLevelType w:val="hybridMultilevel"/>
    <w:tmpl w:val="DC78A81E"/>
    <w:lvl w:ilvl="0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9F53CF6"/>
    <w:multiLevelType w:val="hybridMultilevel"/>
    <w:tmpl w:val="2D3CE61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48695D"/>
    <w:multiLevelType w:val="hybridMultilevel"/>
    <w:tmpl w:val="DD849C9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B0335"/>
    <w:multiLevelType w:val="hybridMultilevel"/>
    <w:tmpl w:val="9EDE21B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860AF1"/>
    <w:multiLevelType w:val="hybridMultilevel"/>
    <w:tmpl w:val="B9BA9B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407CCF"/>
    <w:multiLevelType w:val="hybridMultilevel"/>
    <w:tmpl w:val="A5343F84"/>
    <w:lvl w:ilvl="0" w:tplc="0405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4" w15:restartNumberingAfterBreak="0">
    <w:nsid w:val="7D73717B"/>
    <w:multiLevelType w:val="hybridMultilevel"/>
    <w:tmpl w:val="362C8D2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321C6B"/>
    <w:multiLevelType w:val="multilevel"/>
    <w:tmpl w:val="DC58B518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  <w:color w:val="auto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2F5496" w:themeColor="accent1" w:themeShade="BF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 w15:restartNumberingAfterBreak="0">
    <w:nsid w:val="7E500579"/>
    <w:multiLevelType w:val="hybridMultilevel"/>
    <w:tmpl w:val="59CC84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232896">
    <w:abstractNumId w:val="21"/>
  </w:num>
  <w:num w:numId="2" w16cid:durableId="736901552">
    <w:abstractNumId w:val="16"/>
  </w:num>
  <w:num w:numId="3" w16cid:durableId="1166242747">
    <w:abstractNumId w:val="22"/>
  </w:num>
  <w:num w:numId="4" w16cid:durableId="773356827">
    <w:abstractNumId w:val="32"/>
  </w:num>
  <w:num w:numId="5" w16cid:durableId="834682843">
    <w:abstractNumId w:val="25"/>
  </w:num>
  <w:num w:numId="6" w16cid:durableId="1069957061">
    <w:abstractNumId w:val="8"/>
  </w:num>
  <w:num w:numId="7" w16cid:durableId="475802328">
    <w:abstractNumId w:val="44"/>
  </w:num>
  <w:num w:numId="8" w16cid:durableId="1021585911">
    <w:abstractNumId w:val="12"/>
  </w:num>
  <w:num w:numId="9" w16cid:durableId="1797135574">
    <w:abstractNumId w:val="5"/>
  </w:num>
  <w:num w:numId="10" w16cid:durableId="4719939">
    <w:abstractNumId w:val="15"/>
  </w:num>
  <w:num w:numId="11" w16cid:durableId="986980809">
    <w:abstractNumId w:val="33"/>
  </w:num>
  <w:num w:numId="12" w16cid:durableId="621613829">
    <w:abstractNumId w:val="23"/>
  </w:num>
  <w:num w:numId="13" w16cid:durableId="756050491">
    <w:abstractNumId w:val="3"/>
  </w:num>
  <w:num w:numId="14" w16cid:durableId="1463577159">
    <w:abstractNumId w:val="14"/>
  </w:num>
  <w:num w:numId="15" w16cid:durableId="1402755917">
    <w:abstractNumId w:val="9"/>
  </w:num>
  <w:num w:numId="16" w16cid:durableId="1741899327">
    <w:abstractNumId w:val="30"/>
  </w:num>
  <w:num w:numId="17" w16cid:durableId="357006258">
    <w:abstractNumId w:val="0"/>
  </w:num>
  <w:num w:numId="18" w16cid:durableId="249390488">
    <w:abstractNumId w:val="40"/>
  </w:num>
  <w:num w:numId="19" w16cid:durableId="320543897">
    <w:abstractNumId w:val="19"/>
  </w:num>
  <w:num w:numId="20" w16cid:durableId="1395472170">
    <w:abstractNumId w:val="7"/>
  </w:num>
  <w:num w:numId="21" w16cid:durableId="857932744">
    <w:abstractNumId w:val="38"/>
  </w:num>
  <w:num w:numId="22" w16cid:durableId="1098255591">
    <w:abstractNumId w:val="17"/>
  </w:num>
  <w:num w:numId="23" w16cid:durableId="252513087">
    <w:abstractNumId w:val="34"/>
  </w:num>
  <w:num w:numId="24" w16cid:durableId="555361742">
    <w:abstractNumId w:val="29"/>
  </w:num>
  <w:num w:numId="25" w16cid:durableId="246623651">
    <w:abstractNumId w:val="36"/>
  </w:num>
  <w:num w:numId="26" w16cid:durableId="1544709912">
    <w:abstractNumId w:val="42"/>
  </w:num>
  <w:num w:numId="27" w16cid:durableId="210006">
    <w:abstractNumId w:val="20"/>
  </w:num>
  <w:num w:numId="28" w16cid:durableId="1261913089">
    <w:abstractNumId w:val="37"/>
  </w:num>
  <w:num w:numId="29" w16cid:durableId="1604455786">
    <w:abstractNumId w:val="31"/>
  </w:num>
  <w:num w:numId="30" w16cid:durableId="1503280235">
    <w:abstractNumId w:val="6"/>
  </w:num>
  <w:num w:numId="31" w16cid:durableId="1177426957">
    <w:abstractNumId w:val="43"/>
  </w:num>
  <w:num w:numId="32" w16cid:durableId="1761176446">
    <w:abstractNumId w:val="18"/>
  </w:num>
  <w:num w:numId="33" w16cid:durableId="216861976">
    <w:abstractNumId w:val="11"/>
  </w:num>
  <w:num w:numId="34" w16cid:durableId="1525708476">
    <w:abstractNumId w:val="1"/>
  </w:num>
  <w:num w:numId="35" w16cid:durableId="1926301043">
    <w:abstractNumId w:val="28"/>
  </w:num>
  <w:num w:numId="36" w16cid:durableId="937368050">
    <w:abstractNumId w:val="24"/>
  </w:num>
  <w:num w:numId="37" w16cid:durableId="1601717144">
    <w:abstractNumId w:val="41"/>
  </w:num>
  <w:num w:numId="38" w16cid:durableId="982002806">
    <w:abstractNumId w:val="39"/>
  </w:num>
  <w:num w:numId="39" w16cid:durableId="264651123">
    <w:abstractNumId w:val="21"/>
    <w:lvlOverride w:ilvl="0">
      <w:startOverride w:val="9"/>
    </w:lvlOverride>
    <w:lvlOverride w:ilvl="1">
      <w:startOverride w:val="2"/>
    </w:lvlOverride>
  </w:num>
  <w:num w:numId="40" w16cid:durableId="889002310">
    <w:abstractNumId w:val="4"/>
  </w:num>
  <w:num w:numId="41" w16cid:durableId="1508788114">
    <w:abstractNumId w:val="10"/>
  </w:num>
  <w:num w:numId="42" w16cid:durableId="2116365905">
    <w:abstractNumId w:val="46"/>
  </w:num>
  <w:num w:numId="43" w16cid:durableId="147787296">
    <w:abstractNumId w:val="27"/>
  </w:num>
  <w:num w:numId="44" w16cid:durableId="950015503">
    <w:abstractNumId w:val="26"/>
  </w:num>
  <w:num w:numId="45" w16cid:durableId="419762118">
    <w:abstractNumId w:val="2"/>
  </w:num>
  <w:num w:numId="46" w16cid:durableId="490491699">
    <w:abstractNumId w:val="35"/>
  </w:num>
  <w:num w:numId="47" w16cid:durableId="1108311432">
    <w:abstractNumId w:val="45"/>
  </w:num>
  <w:num w:numId="48" w16cid:durableId="983581623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996"/>
    <w:rsid w:val="000011E5"/>
    <w:rsid w:val="00001781"/>
    <w:rsid w:val="000023E1"/>
    <w:rsid w:val="00003CAE"/>
    <w:rsid w:val="0000435C"/>
    <w:rsid w:val="000043D6"/>
    <w:rsid w:val="00004BB0"/>
    <w:rsid w:val="000065D5"/>
    <w:rsid w:val="00007702"/>
    <w:rsid w:val="00007FF7"/>
    <w:rsid w:val="00010724"/>
    <w:rsid w:val="00010799"/>
    <w:rsid w:val="000122B2"/>
    <w:rsid w:val="000128F5"/>
    <w:rsid w:val="00013D85"/>
    <w:rsid w:val="00014937"/>
    <w:rsid w:val="00014BE4"/>
    <w:rsid w:val="0001523D"/>
    <w:rsid w:val="00015FF3"/>
    <w:rsid w:val="00016175"/>
    <w:rsid w:val="000178A7"/>
    <w:rsid w:val="00017B67"/>
    <w:rsid w:val="000201A9"/>
    <w:rsid w:val="00020211"/>
    <w:rsid w:val="000213DF"/>
    <w:rsid w:val="00021710"/>
    <w:rsid w:val="0002194C"/>
    <w:rsid w:val="00021AC5"/>
    <w:rsid w:val="00023142"/>
    <w:rsid w:val="000238B3"/>
    <w:rsid w:val="000243B1"/>
    <w:rsid w:val="0002545D"/>
    <w:rsid w:val="000301D8"/>
    <w:rsid w:val="000307E5"/>
    <w:rsid w:val="00031BB5"/>
    <w:rsid w:val="0003235E"/>
    <w:rsid w:val="000331A5"/>
    <w:rsid w:val="000337CB"/>
    <w:rsid w:val="00034AB4"/>
    <w:rsid w:val="00034B51"/>
    <w:rsid w:val="00034CA0"/>
    <w:rsid w:val="00034CA8"/>
    <w:rsid w:val="00037DC3"/>
    <w:rsid w:val="00037FC5"/>
    <w:rsid w:val="00040406"/>
    <w:rsid w:val="000404F6"/>
    <w:rsid w:val="000406DC"/>
    <w:rsid w:val="00040754"/>
    <w:rsid w:val="00040984"/>
    <w:rsid w:val="000411BE"/>
    <w:rsid w:val="00043067"/>
    <w:rsid w:val="00043541"/>
    <w:rsid w:val="00044AED"/>
    <w:rsid w:val="00044D69"/>
    <w:rsid w:val="00045175"/>
    <w:rsid w:val="00047185"/>
    <w:rsid w:val="000509CF"/>
    <w:rsid w:val="000528B4"/>
    <w:rsid w:val="0005458C"/>
    <w:rsid w:val="0005515C"/>
    <w:rsid w:val="000551A6"/>
    <w:rsid w:val="000552E7"/>
    <w:rsid w:val="00055BB5"/>
    <w:rsid w:val="00056922"/>
    <w:rsid w:val="00057A23"/>
    <w:rsid w:val="00057C84"/>
    <w:rsid w:val="00060DE9"/>
    <w:rsid w:val="00060E52"/>
    <w:rsid w:val="00060F39"/>
    <w:rsid w:val="000624C6"/>
    <w:rsid w:val="00062998"/>
    <w:rsid w:val="00064199"/>
    <w:rsid w:val="00064341"/>
    <w:rsid w:val="00064C99"/>
    <w:rsid w:val="00064DCA"/>
    <w:rsid w:val="000650C2"/>
    <w:rsid w:val="000654CF"/>
    <w:rsid w:val="000656D9"/>
    <w:rsid w:val="00065793"/>
    <w:rsid w:val="000667D8"/>
    <w:rsid w:val="00066F53"/>
    <w:rsid w:val="00067986"/>
    <w:rsid w:val="00070E58"/>
    <w:rsid w:val="00071D11"/>
    <w:rsid w:val="00073246"/>
    <w:rsid w:val="00074673"/>
    <w:rsid w:val="00074E5D"/>
    <w:rsid w:val="000755DC"/>
    <w:rsid w:val="00075FEF"/>
    <w:rsid w:val="000767D1"/>
    <w:rsid w:val="000767E2"/>
    <w:rsid w:val="0008084C"/>
    <w:rsid w:val="00080B5C"/>
    <w:rsid w:val="000829BF"/>
    <w:rsid w:val="0008489E"/>
    <w:rsid w:val="00084D5A"/>
    <w:rsid w:val="00086DB6"/>
    <w:rsid w:val="000909E8"/>
    <w:rsid w:val="00091338"/>
    <w:rsid w:val="000921DE"/>
    <w:rsid w:val="00092CC0"/>
    <w:rsid w:val="00092E93"/>
    <w:rsid w:val="00093A3E"/>
    <w:rsid w:val="00093D8B"/>
    <w:rsid w:val="00093FE6"/>
    <w:rsid w:val="00095667"/>
    <w:rsid w:val="00096D35"/>
    <w:rsid w:val="00097CE2"/>
    <w:rsid w:val="000A06CE"/>
    <w:rsid w:val="000A0763"/>
    <w:rsid w:val="000A0AF3"/>
    <w:rsid w:val="000A0EA1"/>
    <w:rsid w:val="000A1148"/>
    <w:rsid w:val="000A4AD0"/>
    <w:rsid w:val="000A51BE"/>
    <w:rsid w:val="000A5ED7"/>
    <w:rsid w:val="000A69EF"/>
    <w:rsid w:val="000A72C1"/>
    <w:rsid w:val="000A74F6"/>
    <w:rsid w:val="000B06A5"/>
    <w:rsid w:val="000B079E"/>
    <w:rsid w:val="000B0E0C"/>
    <w:rsid w:val="000B1EEB"/>
    <w:rsid w:val="000B2218"/>
    <w:rsid w:val="000B3A73"/>
    <w:rsid w:val="000B42DE"/>
    <w:rsid w:val="000B5A51"/>
    <w:rsid w:val="000B5D2D"/>
    <w:rsid w:val="000B7348"/>
    <w:rsid w:val="000B7515"/>
    <w:rsid w:val="000B782C"/>
    <w:rsid w:val="000C1295"/>
    <w:rsid w:val="000C2558"/>
    <w:rsid w:val="000C2E24"/>
    <w:rsid w:val="000C2F64"/>
    <w:rsid w:val="000C32C7"/>
    <w:rsid w:val="000C42CB"/>
    <w:rsid w:val="000C5E01"/>
    <w:rsid w:val="000C742D"/>
    <w:rsid w:val="000C7AD9"/>
    <w:rsid w:val="000C7F4F"/>
    <w:rsid w:val="000D2F51"/>
    <w:rsid w:val="000D3E97"/>
    <w:rsid w:val="000D4DC8"/>
    <w:rsid w:val="000D54C5"/>
    <w:rsid w:val="000D5793"/>
    <w:rsid w:val="000D6408"/>
    <w:rsid w:val="000D65E2"/>
    <w:rsid w:val="000D6F8F"/>
    <w:rsid w:val="000D7F2C"/>
    <w:rsid w:val="000E004B"/>
    <w:rsid w:val="000E0919"/>
    <w:rsid w:val="000E0B0F"/>
    <w:rsid w:val="000E0DAF"/>
    <w:rsid w:val="000E23D8"/>
    <w:rsid w:val="000E2452"/>
    <w:rsid w:val="000E2689"/>
    <w:rsid w:val="000E2C8F"/>
    <w:rsid w:val="000E345B"/>
    <w:rsid w:val="000E3524"/>
    <w:rsid w:val="000E415C"/>
    <w:rsid w:val="000E422A"/>
    <w:rsid w:val="000E46DC"/>
    <w:rsid w:val="000E5A5C"/>
    <w:rsid w:val="000E682F"/>
    <w:rsid w:val="000E68F0"/>
    <w:rsid w:val="000E77DB"/>
    <w:rsid w:val="000E7FA5"/>
    <w:rsid w:val="000F0896"/>
    <w:rsid w:val="000F0E3A"/>
    <w:rsid w:val="000F1A9E"/>
    <w:rsid w:val="000F2C1E"/>
    <w:rsid w:val="000F3395"/>
    <w:rsid w:val="000F4EC4"/>
    <w:rsid w:val="000F54D7"/>
    <w:rsid w:val="000F6753"/>
    <w:rsid w:val="0010089B"/>
    <w:rsid w:val="00100B4D"/>
    <w:rsid w:val="00101057"/>
    <w:rsid w:val="00101EFD"/>
    <w:rsid w:val="001028BF"/>
    <w:rsid w:val="001028E0"/>
    <w:rsid w:val="001033F4"/>
    <w:rsid w:val="00103930"/>
    <w:rsid w:val="00103A3A"/>
    <w:rsid w:val="0010566D"/>
    <w:rsid w:val="00106541"/>
    <w:rsid w:val="001069B1"/>
    <w:rsid w:val="00107A4E"/>
    <w:rsid w:val="00107F9C"/>
    <w:rsid w:val="00110077"/>
    <w:rsid w:val="00110AE6"/>
    <w:rsid w:val="00111692"/>
    <w:rsid w:val="00112E1B"/>
    <w:rsid w:val="00113611"/>
    <w:rsid w:val="00113E39"/>
    <w:rsid w:val="001140A6"/>
    <w:rsid w:val="0011431E"/>
    <w:rsid w:val="00114FD6"/>
    <w:rsid w:val="00115A0C"/>
    <w:rsid w:val="00115B5D"/>
    <w:rsid w:val="00116020"/>
    <w:rsid w:val="00116059"/>
    <w:rsid w:val="00116746"/>
    <w:rsid w:val="00117B56"/>
    <w:rsid w:val="00117EED"/>
    <w:rsid w:val="00117F93"/>
    <w:rsid w:val="0012121B"/>
    <w:rsid w:val="00122509"/>
    <w:rsid w:val="00122A82"/>
    <w:rsid w:val="0012393B"/>
    <w:rsid w:val="001242BD"/>
    <w:rsid w:val="00124361"/>
    <w:rsid w:val="001249A8"/>
    <w:rsid w:val="001249CC"/>
    <w:rsid w:val="00125191"/>
    <w:rsid w:val="00126664"/>
    <w:rsid w:val="00126AD4"/>
    <w:rsid w:val="00126FFA"/>
    <w:rsid w:val="00127AFD"/>
    <w:rsid w:val="0013110E"/>
    <w:rsid w:val="00132C0E"/>
    <w:rsid w:val="00133B5B"/>
    <w:rsid w:val="00134F4B"/>
    <w:rsid w:val="0013510C"/>
    <w:rsid w:val="00135630"/>
    <w:rsid w:val="00135D4C"/>
    <w:rsid w:val="001363D3"/>
    <w:rsid w:val="00136718"/>
    <w:rsid w:val="00136811"/>
    <w:rsid w:val="00137303"/>
    <w:rsid w:val="0014283B"/>
    <w:rsid w:val="00142D07"/>
    <w:rsid w:val="00143A00"/>
    <w:rsid w:val="001456F4"/>
    <w:rsid w:val="00146321"/>
    <w:rsid w:val="00146A10"/>
    <w:rsid w:val="001476D2"/>
    <w:rsid w:val="001500EF"/>
    <w:rsid w:val="0015138D"/>
    <w:rsid w:val="001513BC"/>
    <w:rsid w:val="00151434"/>
    <w:rsid w:val="00151896"/>
    <w:rsid w:val="00152B81"/>
    <w:rsid w:val="00154B6A"/>
    <w:rsid w:val="001555AF"/>
    <w:rsid w:val="00156F8B"/>
    <w:rsid w:val="00157A74"/>
    <w:rsid w:val="00157C1D"/>
    <w:rsid w:val="00157C73"/>
    <w:rsid w:val="00161363"/>
    <w:rsid w:val="0016148A"/>
    <w:rsid w:val="00161524"/>
    <w:rsid w:val="001626FA"/>
    <w:rsid w:val="0016415D"/>
    <w:rsid w:val="0016429D"/>
    <w:rsid w:val="0016433E"/>
    <w:rsid w:val="0016591D"/>
    <w:rsid w:val="00167692"/>
    <w:rsid w:val="00167EAF"/>
    <w:rsid w:val="00170DCA"/>
    <w:rsid w:val="00171209"/>
    <w:rsid w:val="00171830"/>
    <w:rsid w:val="001718C1"/>
    <w:rsid w:val="00171F59"/>
    <w:rsid w:val="00172902"/>
    <w:rsid w:val="0017311A"/>
    <w:rsid w:val="00174AF5"/>
    <w:rsid w:val="001758C4"/>
    <w:rsid w:val="00177CF7"/>
    <w:rsid w:val="00180FE1"/>
    <w:rsid w:val="00181D7F"/>
    <w:rsid w:val="00182747"/>
    <w:rsid w:val="001836DD"/>
    <w:rsid w:val="0018449C"/>
    <w:rsid w:val="001848C3"/>
    <w:rsid w:val="00184DE4"/>
    <w:rsid w:val="00184EE1"/>
    <w:rsid w:val="00185693"/>
    <w:rsid w:val="00187A0F"/>
    <w:rsid w:val="00187BE6"/>
    <w:rsid w:val="00190533"/>
    <w:rsid w:val="00190C17"/>
    <w:rsid w:val="00191B77"/>
    <w:rsid w:val="0019287D"/>
    <w:rsid w:val="00193A93"/>
    <w:rsid w:val="00193F65"/>
    <w:rsid w:val="001947C9"/>
    <w:rsid w:val="0019766D"/>
    <w:rsid w:val="001A1B52"/>
    <w:rsid w:val="001A20E0"/>
    <w:rsid w:val="001A40C0"/>
    <w:rsid w:val="001A49A7"/>
    <w:rsid w:val="001A4BB6"/>
    <w:rsid w:val="001A4FE7"/>
    <w:rsid w:val="001A5767"/>
    <w:rsid w:val="001A597A"/>
    <w:rsid w:val="001A5F9B"/>
    <w:rsid w:val="001A6653"/>
    <w:rsid w:val="001A6B2F"/>
    <w:rsid w:val="001A6DB0"/>
    <w:rsid w:val="001A7077"/>
    <w:rsid w:val="001A7FFA"/>
    <w:rsid w:val="001B2F24"/>
    <w:rsid w:val="001B36F4"/>
    <w:rsid w:val="001B3724"/>
    <w:rsid w:val="001B382B"/>
    <w:rsid w:val="001B386F"/>
    <w:rsid w:val="001B3BCC"/>
    <w:rsid w:val="001B3E1C"/>
    <w:rsid w:val="001B3E82"/>
    <w:rsid w:val="001B4107"/>
    <w:rsid w:val="001B4B7B"/>
    <w:rsid w:val="001B54E5"/>
    <w:rsid w:val="001C0069"/>
    <w:rsid w:val="001C00B3"/>
    <w:rsid w:val="001C03B4"/>
    <w:rsid w:val="001C0856"/>
    <w:rsid w:val="001C0E05"/>
    <w:rsid w:val="001C0F2D"/>
    <w:rsid w:val="001C0FA6"/>
    <w:rsid w:val="001C12DE"/>
    <w:rsid w:val="001C1A7E"/>
    <w:rsid w:val="001C1B76"/>
    <w:rsid w:val="001C2E57"/>
    <w:rsid w:val="001C33E5"/>
    <w:rsid w:val="001C434C"/>
    <w:rsid w:val="001C435F"/>
    <w:rsid w:val="001C4FE4"/>
    <w:rsid w:val="001C5BDA"/>
    <w:rsid w:val="001C5E17"/>
    <w:rsid w:val="001C63DB"/>
    <w:rsid w:val="001C654A"/>
    <w:rsid w:val="001C6BF2"/>
    <w:rsid w:val="001C71FA"/>
    <w:rsid w:val="001D02C2"/>
    <w:rsid w:val="001D08A8"/>
    <w:rsid w:val="001D0B21"/>
    <w:rsid w:val="001D13A4"/>
    <w:rsid w:val="001D1826"/>
    <w:rsid w:val="001D1967"/>
    <w:rsid w:val="001D2F26"/>
    <w:rsid w:val="001D38A5"/>
    <w:rsid w:val="001D61D7"/>
    <w:rsid w:val="001D6BCB"/>
    <w:rsid w:val="001D7529"/>
    <w:rsid w:val="001E026C"/>
    <w:rsid w:val="001E06CA"/>
    <w:rsid w:val="001E0718"/>
    <w:rsid w:val="001E1744"/>
    <w:rsid w:val="001E20D5"/>
    <w:rsid w:val="001E2775"/>
    <w:rsid w:val="001E29C9"/>
    <w:rsid w:val="001E2CD6"/>
    <w:rsid w:val="001E2D16"/>
    <w:rsid w:val="001E56FD"/>
    <w:rsid w:val="001E5C0E"/>
    <w:rsid w:val="001E6507"/>
    <w:rsid w:val="001E7A4F"/>
    <w:rsid w:val="001F03C7"/>
    <w:rsid w:val="001F08E3"/>
    <w:rsid w:val="001F1369"/>
    <w:rsid w:val="001F1C71"/>
    <w:rsid w:val="001F2578"/>
    <w:rsid w:val="001F31F9"/>
    <w:rsid w:val="001F3627"/>
    <w:rsid w:val="001F4CB9"/>
    <w:rsid w:val="001F4CCF"/>
    <w:rsid w:val="001F4E5B"/>
    <w:rsid w:val="001F4F99"/>
    <w:rsid w:val="001F531E"/>
    <w:rsid w:val="001F53A3"/>
    <w:rsid w:val="001F5D80"/>
    <w:rsid w:val="001F5F5B"/>
    <w:rsid w:val="001F7FD9"/>
    <w:rsid w:val="00201BD1"/>
    <w:rsid w:val="00201C4C"/>
    <w:rsid w:val="002021D5"/>
    <w:rsid w:val="002055A5"/>
    <w:rsid w:val="002056CB"/>
    <w:rsid w:val="002066BD"/>
    <w:rsid w:val="00207869"/>
    <w:rsid w:val="0020787A"/>
    <w:rsid w:val="002079F5"/>
    <w:rsid w:val="0021025A"/>
    <w:rsid w:val="00210529"/>
    <w:rsid w:val="00210C21"/>
    <w:rsid w:val="00210FD8"/>
    <w:rsid w:val="002115C1"/>
    <w:rsid w:val="002115C9"/>
    <w:rsid w:val="00213503"/>
    <w:rsid w:val="00214512"/>
    <w:rsid w:val="00214BBA"/>
    <w:rsid w:val="00216109"/>
    <w:rsid w:val="00216583"/>
    <w:rsid w:val="00216CBF"/>
    <w:rsid w:val="00217778"/>
    <w:rsid w:val="00220D4C"/>
    <w:rsid w:val="0022129E"/>
    <w:rsid w:val="00221B4D"/>
    <w:rsid w:val="00221D94"/>
    <w:rsid w:val="00222BD3"/>
    <w:rsid w:val="00222D3E"/>
    <w:rsid w:val="00225993"/>
    <w:rsid w:val="00225B6D"/>
    <w:rsid w:val="00226A25"/>
    <w:rsid w:val="00226D4D"/>
    <w:rsid w:val="0022716B"/>
    <w:rsid w:val="00230440"/>
    <w:rsid w:val="002309FE"/>
    <w:rsid w:val="002312CA"/>
    <w:rsid w:val="00231942"/>
    <w:rsid w:val="00231C74"/>
    <w:rsid w:val="00231C78"/>
    <w:rsid w:val="00232194"/>
    <w:rsid w:val="002322D1"/>
    <w:rsid w:val="002337AE"/>
    <w:rsid w:val="00233E86"/>
    <w:rsid w:val="002347E6"/>
    <w:rsid w:val="00235EFC"/>
    <w:rsid w:val="00235F93"/>
    <w:rsid w:val="00236299"/>
    <w:rsid w:val="00236538"/>
    <w:rsid w:val="0024038F"/>
    <w:rsid w:val="00240C55"/>
    <w:rsid w:val="00240C70"/>
    <w:rsid w:val="002410F9"/>
    <w:rsid w:val="00241549"/>
    <w:rsid w:val="00242112"/>
    <w:rsid w:val="0024405D"/>
    <w:rsid w:val="002455C3"/>
    <w:rsid w:val="00245D73"/>
    <w:rsid w:val="0024614B"/>
    <w:rsid w:val="0024669F"/>
    <w:rsid w:val="002469BD"/>
    <w:rsid w:val="002473F5"/>
    <w:rsid w:val="00247F84"/>
    <w:rsid w:val="00253853"/>
    <w:rsid w:val="00253B78"/>
    <w:rsid w:val="00254100"/>
    <w:rsid w:val="0025530F"/>
    <w:rsid w:val="002561F9"/>
    <w:rsid w:val="0025732C"/>
    <w:rsid w:val="00257748"/>
    <w:rsid w:val="002603B6"/>
    <w:rsid w:val="002606FC"/>
    <w:rsid w:val="00260CD7"/>
    <w:rsid w:val="0026162B"/>
    <w:rsid w:val="00261859"/>
    <w:rsid w:val="00265D00"/>
    <w:rsid w:val="00266204"/>
    <w:rsid w:val="002664DA"/>
    <w:rsid w:val="00266A40"/>
    <w:rsid w:val="00266B77"/>
    <w:rsid w:val="00266C9E"/>
    <w:rsid w:val="00266FC9"/>
    <w:rsid w:val="00270858"/>
    <w:rsid w:val="00271080"/>
    <w:rsid w:val="00271658"/>
    <w:rsid w:val="00272333"/>
    <w:rsid w:val="00272605"/>
    <w:rsid w:val="0027320C"/>
    <w:rsid w:val="002734AC"/>
    <w:rsid w:val="00274CD9"/>
    <w:rsid w:val="00275953"/>
    <w:rsid w:val="00275D87"/>
    <w:rsid w:val="00276286"/>
    <w:rsid w:val="002763D5"/>
    <w:rsid w:val="0027654D"/>
    <w:rsid w:val="002769A9"/>
    <w:rsid w:val="00276F38"/>
    <w:rsid w:val="00277762"/>
    <w:rsid w:val="00280FF3"/>
    <w:rsid w:val="00281279"/>
    <w:rsid w:val="00281548"/>
    <w:rsid w:val="00281B0E"/>
    <w:rsid w:val="00282CDE"/>
    <w:rsid w:val="0028311D"/>
    <w:rsid w:val="00284BA5"/>
    <w:rsid w:val="002853DC"/>
    <w:rsid w:val="00285566"/>
    <w:rsid w:val="0028596D"/>
    <w:rsid w:val="00285DF0"/>
    <w:rsid w:val="00286970"/>
    <w:rsid w:val="00286C71"/>
    <w:rsid w:val="00286DE8"/>
    <w:rsid w:val="00290DC2"/>
    <w:rsid w:val="002923FC"/>
    <w:rsid w:val="002926A2"/>
    <w:rsid w:val="002931A4"/>
    <w:rsid w:val="00293E43"/>
    <w:rsid w:val="0029423A"/>
    <w:rsid w:val="002944CE"/>
    <w:rsid w:val="002951B3"/>
    <w:rsid w:val="00295619"/>
    <w:rsid w:val="00295D4C"/>
    <w:rsid w:val="00296585"/>
    <w:rsid w:val="002A0432"/>
    <w:rsid w:val="002A24D4"/>
    <w:rsid w:val="002A5145"/>
    <w:rsid w:val="002A6DFE"/>
    <w:rsid w:val="002A715B"/>
    <w:rsid w:val="002A7BC3"/>
    <w:rsid w:val="002B0114"/>
    <w:rsid w:val="002B0978"/>
    <w:rsid w:val="002B12F4"/>
    <w:rsid w:val="002B13DD"/>
    <w:rsid w:val="002B1551"/>
    <w:rsid w:val="002B17F1"/>
    <w:rsid w:val="002B1B3F"/>
    <w:rsid w:val="002B1C5A"/>
    <w:rsid w:val="002B2161"/>
    <w:rsid w:val="002B35E8"/>
    <w:rsid w:val="002B4A3B"/>
    <w:rsid w:val="002B526B"/>
    <w:rsid w:val="002B59EB"/>
    <w:rsid w:val="002B71CA"/>
    <w:rsid w:val="002B7D05"/>
    <w:rsid w:val="002C0043"/>
    <w:rsid w:val="002C11D4"/>
    <w:rsid w:val="002C15D5"/>
    <w:rsid w:val="002C1625"/>
    <w:rsid w:val="002C2528"/>
    <w:rsid w:val="002C2654"/>
    <w:rsid w:val="002C28D3"/>
    <w:rsid w:val="002C2D70"/>
    <w:rsid w:val="002C442E"/>
    <w:rsid w:val="002C4B97"/>
    <w:rsid w:val="002C57A2"/>
    <w:rsid w:val="002C644C"/>
    <w:rsid w:val="002C7551"/>
    <w:rsid w:val="002C7AE3"/>
    <w:rsid w:val="002C7E77"/>
    <w:rsid w:val="002D000F"/>
    <w:rsid w:val="002D0B80"/>
    <w:rsid w:val="002D0F65"/>
    <w:rsid w:val="002D24D9"/>
    <w:rsid w:val="002D30E4"/>
    <w:rsid w:val="002D47F4"/>
    <w:rsid w:val="002D497D"/>
    <w:rsid w:val="002D4C54"/>
    <w:rsid w:val="002D4C57"/>
    <w:rsid w:val="002D522C"/>
    <w:rsid w:val="002D6EDE"/>
    <w:rsid w:val="002D6FD4"/>
    <w:rsid w:val="002E0461"/>
    <w:rsid w:val="002E063F"/>
    <w:rsid w:val="002E22A4"/>
    <w:rsid w:val="002E3132"/>
    <w:rsid w:val="002E334B"/>
    <w:rsid w:val="002E4011"/>
    <w:rsid w:val="002E4916"/>
    <w:rsid w:val="002E4DDA"/>
    <w:rsid w:val="002E559C"/>
    <w:rsid w:val="002E6495"/>
    <w:rsid w:val="002E6ADE"/>
    <w:rsid w:val="002E7132"/>
    <w:rsid w:val="002E7BD5"/>
    <w:rsid w:val="002F0CF3"/>
    <w:rsid w:val="002F1352"/>
    <w:rsid w:val="002F13F6"/>
    <w:rsid w:val="002F17EB"/>
    <w:rsid w:val="002F22A9"/>
    <w:rsid w:val="002F26DB"/>
    <w:rsid w:val="002F4F70"/>
    <w:rsid w:val="002F5931"/>
    <w:rsid w:val="002F6359"/>
    <w:rsid w:val="002F73C2"/>
    <w:rsid w:val="002F7B0E"/>
    <w:rsid w:val="002F7DAD"/>
    <w:rsid w:val="002F7DC4"/>
    <w:rsid w:val="002F7DEF"/>
    <w:rsid w:val="00300ABD"/>
    <w:rsid w:val="00300EF1"/>
    <w:rsid w:val="00301D3A"/>
    <w:rsid w:val="00302091"/>
    <w:rsid w:val="00302606"/>
    <w:rsid w:val="00302824"/>
    <w:rsid w:val="003030BE"/>
    <w:rsid w:val="00303744"/>
    <w:rsid w:val="00304380"/>
    <w:rsid w:val="00304A01"/>
    <w:rsid w:val="003050AC"/>
    <w:rsid w:val="00305769"/>
    <w:rsid w:val="00306417"/>
    <w:rsid w:val="00307157"/>
    <w:rsid w:val="003076F4"/>
    <w:rsid w:val="00310B8F"/>
    <w:rsid w:val="00311FBC"/>
    <w:rsid w:val="003123F1"/>
    <w:rsid w:val="003126E3"/>
    <w:rsid w:val="0031381D"/>
    <w:rsid w:val="00314B32"/>
    <w:rsid w:val="00314D1F"/>
    <w:rsid w:val="003156FD"/>
    <w:rsid w:val="00315941"/>
    <w:rsid w:val="00316362"/>
    <w:rsid w:val="00316A74"/>
    <w:rsid w:val="0031790C"/>
    <w:rsid w:val="003207A5"/>
    <w:rsid w:val="003209A7"/>
    <w:rsid w:val="00321823"/>
    <w:rsid w:val="0032250E"/>
    <w:rsid w:val="003229DC"/>
    <w:rsid w:val="00324295"/>
    <w:rsid w:val="0032433B"/>
    <w:rsid w:val="00326506"/>
    <w:rsid w:val="00326B81"/>
    <w:rsid w:val="0032739B"/>
    <w:rsid w:val="00327811"/>
    <w:rsid w:val="0032C8FA"/>
    <w:rsid w:val="0033155C"/>
    <w:rsid w:val="00333630"/>
    <w:rsid w:val="00333B9D"/>
    <w:rsid w:val="00333E49"/>
    <w:rsid w:val="003342A7"/>
    <w:rsid w:val="00336C1E"/>
    <w:rsid w:val="00336DCF"/>
    <w:rsid w:val="003401DF"/>
    <w:rsid w:val="00341019"/>
    <w:rsid w:val="00341CE3"/>
    <w:rsid w:val="00342194"/>
    <w:rsid w:val="003423CE"/>
    <w:rsid w:val="003426D5"/>
    <w:rsid w:val="00344074"/>
    <w:rsid w:val="00344166"/>
    <w:rsid w:val="003455D7"/>
    <w:rsid w:val="00345F28"/>
    <w:rsid w:val="00346B31"/>
    <w:rsid w:val="00346D26"/>
    <w:rsid w:val="00347538"/>
    <w:rsid w:val="003475D6"/>
    <w:rsid w:val="00350689"/>
    <w:rsid w:val="00350928"/>
    <w:rsid w:val="00351439"/>
    <w:rsid w:val="0035172E"/>
    <w:rsid w:val="003517E4"/>
    <w:rsid w:val="0035225E"/>
    <w:rsid w:val="00352A12"/>
    <w:rsid w:val="00353EC9"/>
    <w:rsid w:val="00353F8F"/>
    <w:rsid w:val="0035410F"/>
    <w:rsid w:val="00354139"/>
    <w:rsid w:val="00354732"/>
    <w:rsid w:val="0035516F"/>
    <w:rsid w:val="003551FC"/>
    <w:rsid w:val="00355CAD"/>
    <w:rsid w:val="003571CC"/>
    <w:rsid w:val="00357E30"/>
    <w:rsid w:val="00361616"/>
    <w:rsid w:val="00361F93"/>
    <w:rsid w:val="003630E6"/>
    <w:rsid w:val="003634EB"/>
    <w:rsid w:val="003637E6"/>
    <w:rsid w:val="00363E12"/>
    <w:rsid w:val="003643D4"/>
    <w:rsid w:val="00364497"/>
    <w:rsid w:val="0036507B"/>
    <w:rsid w:val="00365588"/>
    <w:rsid w:val="00365C10"/>
    <w:rsid w:val="00366044"/>
    <w:rsid w:val="003669D9"/>
    <w:rsid w:val="0036757D"/>
    <w:rsid w:val="00367E8E"/>
    <w:rsid w:val="00370BFE"/>
    <w:rsid w:val="00371DBB"/>
    <w:rsid w:val="00373C23"/>
    <w:rsid w:val="00373CF3"/>
    <w:rsid w:val="00373DB1"/>
    <w:rsid w:val="00374AD0"/>
    <w:rsid w:val="003766D8"/>
    <w:rsid w:val="00376B42"/>
    <w:rsid w:val="00376D47"/>
    <w:rsid w:val="00376F78"/>
    <w:rsid w:val="003771E2"/>
    <w:rsid w:val="00377ED7"/>
    <w:rsid w:val="00377F65"/>
    <w:rsid w:val="00380876"/>
    <w:rsid w:val="00380B0C"/>
    <w:rsid w:val="00382528"/>
    <w:rsid w:val="00382F4D"/>
    <w:rsid w:val="00384EB9"/>
    <w:rsid w:val="003853CC"/>
    <w:rsid w:val="00385687"/>
    <w:rsid w:val="003860C2"/>
    <w:rsid w:val="003861B8"/>
    <w:rsid w:val="003862E7"/>
    <w:rsid w:val="00386F29"/>
    <w:rsid w:val="0039025F"/>
    <w:rsid w:val="0039055B"/>
    <w:rsid w:val="003905E8"/>
    <w:rsid w:val="00390EA5"/>
    <w:rsid w:val="003911CA"/>
    <w:rsid w:val="00392214"/>
    <w:rsid w:val="0039331D"/>
    <w:rsid w:val="003938F3"/>
    <w:rsid w:val="00395026"/>
    <w:rsid w:val="003954D2"/>
    <w:rsid w:val="00396853"/>
    <w:rsid w:val="00397627"/>
    <w:rsid w:val="003A1361"/>
    <w:rsid w:val="003A186E"/>
    <w:rsid w:val="003A1AFC"/>
    <w:rsid w:val="003A20C2"/>
    <w:rsid w:val="003A2202"/>
    <w:rsid w:val="003A2775"/>
    <w:rsid w:val="003A36F7"/>
    <w:rsid w:val="003A396A"/>
    <w:rsid w:val="003A4560"/>
    <w:rsid w:val="003A46FA"/>
    <w:rsid w:val="003A503C"/>
    <w:rsid w:val="003A51C5"/>
    <w:rsid w:val="003A6B3E"/>
    <w:rsid w:val="003A6E3D"/>
    <w:rsid w:val="003B08AF"/>
    <w:rsid w:val="003B0BBC"/>
    <w:rsid w:val="003B0D7E"/>
    <w:rsid w:val="003B1050"/>
    <w:rsid w:val="003B10AE"/>
    <w:rsid w:val="003B11C0"/>
    <w:rsid w:val="003B561C"/>
    <w:rsid w:val="003B59E9"/>
    <w:rsid w:val="003B5A0D"/>
    <w:rsid w:val="003B5F9F"/>
    <w:rsid w:val="003B6925"/>
    <w:rsid w:val="003B7C78"/>
    <w:rsid w:val="003C0380"/>
    <w:rsid w:val="003C068D"/>
    <w:rsid w:val="003C0BFE"/>
    <w:rsid w:val="003C0FC3"/>
    <w:rsid w:val="003C11F3"/>
    <w:rsid w:val="003C2ADF"/>
    <w:rsid w:val="003C31F7"/>
    <w:rsid w:val="003C4228"/>
    <w:rsid w:val="003C4CDF"/>
    <w:rsid w:val="003C5C92"/>
    <w:rsid w:val="003C645A"/>
    <w:rsid w:val="003C65ED"/>
    <w:rsid w:val="003C69E6"/>
    <w:rsid w:val="003C6F0D"/>
    <w:rsid w:val="003C7DAE"/>
    <w:rsid w:val="003D1691"/>
    <w:rsid w:val="003D1B01"/>
    <w:rsid w:val="003D255C"/>
    <w:rsid w:val="003D28CD"/>
    <w:rsid w:val="003D2B2C"/>
    <w:rsid w:val="003D3A42"/>
    <w:rsid w:val="003D56CB"/>
    <w:rsid w:val="003D575A"/>
    <w:rsid w:val="003D64FF"/>
    <w:rsid w:val="003D65EF"/>
    <w:rsid w:val="003D704F"/>
    <w:rsid w:val="003E0035"/>
    <w:rsid w:val="003E022C"/>
    <w:rsid w:val="003E074B"/>
    <w:rsid w:val="003E26DF"/>
    <w:rsid w:val="003E3101"/>
    <w:rsid w:val="003E3339"/>
    <w:rsid w:val="003E3B6E"/>
    <w:rsid w:val="003E404A"/>
    <w:rsid w:val="003E467C"/>
    <w:rsid w:val="003E571F"/>
    <w:rsid w:val="003E5987"/>
    <w:rsid w:val="003E7F1E"/>
    <w:rsid w:val="003F053E"/>
    <w:rsid w:val="003F078F"/>
    <w:rsid w:val="003F130A"/>
    <w:rsid w:val="003F1B42"/>
    <w:rsid w:val="003F1F17"/>
    <w:rsid w:val="003F29DE"/>
    <w:rsid w:val="003F2C29"/>
    <w:rsid w:val="003F2DDE"/>
    <w:rsid w:val="003F539A"/>
    <w:rsid w:val="003F5CA9"/>
    <w:rsid w:val="003F72F9"/>
    <w:rsid w:val="00401A17"/>
    <w:rsid w:val="00403337"/>
    <w:rsid w:val="004040B6"/>
    <w:rsid w:val="00404F00"/>
    <w:rsid w:val="00405166"/>
    <w:rsid w:val="004063F2"/>
    <w:rsid w:val="0040733B"/>
    <w:rsid w:val="00407A2B"/>
    <w:rsid w:val="00407E56"/>
    <w:rsid w:val="004101DA"/>
    <w:rsid w:val="00410B31"/>
    <w:rsid w:val="00412956"/>
    <w:rsid w:val="004141FB"/>
    <w:rsid w:val="004148DE"/>
    <w:rsid w:val="0041556E"/>
    <w:rsid w:val="004172C8"/>
    <w:rsid w:val="00420331"/>
    <w:rsid w:val="00421A09"/>
    <w:rsid w:val="00422354"/>
    <w:rsid w:val="004223FA"/>
    <w:rsid w:val="004228A4"/>
    <w:rsid w:val="00423EBE"/>
    <w:rsid w:val="00424342"/>
    <w:rsid w:val="00425034"/>
    <w:rsid w:val="004250C7"/>
    <w:rsid w:val="00425FCD"/>
    <w:rsid w:val="004267E0"/>
    <w:rsid w:val="004279A8"/>
    <w:rsid w:val="00430419"/>
    <w:rsid w:val="004313CB"/>
    <w:rsid w:val="004316E7"/>
    <w:rsid w:val="0043220D"/>
    <w:rsid w:val="0043339C"/>
    <w:rsid w:val="0043399C"/>
    <w:rsid w:val="00433B1C"/>
    <w:rsid w:val="00434D3E"/>
    <w:rsid w:val="0043589E"/>
    <w:rsid w:val="00435F11"/>
    <w:rsid w:val="00436448"/>
    <w:rsid w:val="004374B2"/>
    <w:rsid w:val="00437A1B"/>
    <w:rsid w:val="004406AD"/>
    <w:rsid w:val="00441438"/>
    <w:rsid w:val="00441E3A"/>
    <w:rsid w:val="004421BA"/>
    <w:rsid w:val="0044412F"/>
    <w:rsid w:val="004444FE"/>
    <w:rsid w:val="00444E8D"/>
    <w:rsid w:val="00445137"/>
    <w:rsid w:val="0044515C"/>
    <w:rsid w:val="00445190"/>
    <w:rsid w:val="00446C2C"/>
    <w:rsid w:val="004476D9"/>
    <w:rsid w:val="00447A2F"/>
    <w:rsid w:val="00447DBB"/>
    <w:rsid w:val="004502C4"/>
    <w:rsid w:val="0045087E"/>
    <w:rsid w:val="00451718"/>
    <w:rsid w:val="00451F50"/>
    <w:rsid w:val="004534C0"/>
    <w:rsid w:val="00453A93"/>
    <w:rsid w:val="0045403B"/>
    <w:rsid w:val="0045482D"/>
    <w:rsid w:val="00454A45"/>
    <w:rsid w:val="00456439"/>
    <w:rsid w:val="00456AF1"/>
    <w:rsid w:val="0046030A"/>
    <w:rsid w:val="00461CE3"/>
    <w:rsid w:val="00461D4F"/>
    <w:rsid w:val="004620F7"/>
    <w:rsid w:val="004625C8"/>
    <w:rsid w:val="00463A35"/>
    <w:rsid w:val="00464042"/>
    <w:rsid w:val="00464A11"/>
    <w:rsid w:val="004659FD"/>
    <w:rsid w:val="00466786"/>
    <w:rsid w:val="004679BC"/>
    <w:rsid w:val="004679D3"/>
    <w:rsid w:val="00470546"/>
    <w:rsid w:val="00473091"/>
    <w:rsid w:val="004750D9"/>
    <w:rsid w:val="004751B3"/>
    <w:rsid w:val="0047532B"/>
    <w:rsid w:val="00475D6A"/>
    <w:rsid w:val="0047623D"/>
    <w:rsid w:val="004762D2"/>
    <w:rsid w:val="00476761"/>
    <w:rsid w:val="00480066"/>
    <w:rsid w:val="0048067A"/>
    <w:rsid w:val="004815F3"/>
    <w:rsid w:val="0048492F"/>
    <w:rsid w:val="00485647"/>
    <w:rsid w:val="00485BCA"/>
    <w:rsid w:val="004870F7"/>
    <w:rsid w:val="004875FA"/>
    <w:rsid w:val="00487E5A"/>
    <w:rsid w:val="0049077A"/>
    <w:rsid w:val="00490E08"/>
    <w:rsid w:val="00490F76"/>
    <w:rsid w:val="004918BE"/>
    <w:rsid w:val="00491BB0"/>
    <w:rsid w:val="00491D0B"/>
    <w:rsid w:val="004920F4"/>
    <w:rsid w:val="004921E3"/>
    <w:rsid w:val="0049380D"/>
    <w:rsid w:val="004939D7"/>
    <w:rsid w:val="00494FC0"/>
    <w:rsid w:val="00495DF6"/>
    <w:rsid w:val="00496668"/>
    <w:rsid w:val="0049684B"/>
    <w:rsid w:val="004977E0"/>
    <w:rsid w:val="004A08B6"/>
    <w:rsid w:val="004A10B3"/>
    <w:rsid w:val="004A133E"/>
    <w:rsid w:val="004A151E"/>
    <w:rsid w:val="004A2681"/>
    <w:rsid w:val="004A2E3E"/>
    <w:rsid w:val="004A3471"/>
    <w:rsid w:val="004A4417"/>
    <w:rsid w:val="004A4D02"/>
    <w:rsid w:val="004A70C4"/>
    <w:rsid w:val="004A71B9"/>
    <w:rsid w:val="004A7D3F"/>
    <w:rsid w:val="004B0344"/>
    <w:rsid w:val="004B12FB"/>
    <w:rsid w:val="004B19C1"/>
    <w:rsid w:val="004B248B"/>
    <w:rsid w:val="004B3E9E"/>
    <w:rsid w:val="004B4318"/>
    <w:rsid w:val="004B43C1"/>
    <w:rsid w:val="004B6722"/>
    <w:rsid w:val="004C2207"/>
    <w:rsid w:val="004C30CA"/>
    <w:rsid w:val="004C53DA"/>
    <w:rsid w:val="004C57B8"/>
    <w:rsid w:val="004C5E90"/>
    <w:rsid w:val="004C636A"/>
    <w:rsid w:val="004C65A3"/>
    <w:rsid w:val="004C7537"/>
    <w:rsid w:val="004C7813"/>
    <w:rsid w:val="004C7BFF"/>
    <w:rsid w:val="004D0677"/>
    <w:rsid w:val="004D0BF2"/>
    <w:rsid w:val="004D12BE"/>
    <w:rsid w:val="004D1C5A"/>
    <w:rsid w:val="004D2762"/>
    <w:rsid w:val="004D2E8D"/>
    <w:rsid w:val="004D31A0"/>
    <w:rsid w:val="004D4284"/>
    <w:rsid w:val="004D42F5"/>
    <w:rsid w:val="004D53E1"/>
    <w:rsid w:val="004D5C3A"/>
    <w:rsid w:val="004D79FB"/>
    <w:rsid w:val="004E0D67"/>
    <w:rsid w:val="004E0EE6"/>
    <w:rsid w:val="004E2C12"/>
    <w:rsid w:val="004E3181"/>
    <w:rsid w:val="004E49D8"/>
    <w:rsid w:val="004E4D57"/>
    <w:rsid w:val="004E5809"/>
    <w:rsid w:val="004E5A35"/>
    <w:rsid w:val="004E614E"/>
    <w:rsid w:val="004E63F5"/>
    <w:rsid w:val="004E661F"/>
    <w:rsid w:val="004E70CB"/>
    <w:rsid w:val="004E767C"/>
    <w:rsid w:val="004F016F"/>
    <w:rsid w:val="004F04CD"/>
    <w:rsid w:val="004F099B"/>
    <w:rsid w:val="004F153F"/>
    <w:rsid w:val="004F3AF8"/>
    <w:rsid w:val="004F3D5D"/>
    <w:rsid w:val="004F478D"/>
    <w:rsid w:val="004F48AB"/>
    <w:rsid w:val="004F7685"/>
    <w:rsid w:val="005003DB"/>
    <w:rsid w:val="00501051"/>
    <w:rsid w:val="00501EEF"/>
    <w:rsid w:val="00503E71"/>
    <w:rsid w:val="005044E9"/>
    <w:rsid w:val="0050514A"/>
    <w:rsid w:val="00505520"/>
    <w:rsid w:val="00505709"/>
    <w:rsid w:val="00506648"/>
    <w:rsid w:val="005077CB"/>
    <w:rsid w:val="00507C29"/>
    <w:rsid w:val="00510AB4"/>
    <w:rsid w:val="00511AC7"/>
    <w:rsid w:val="005121AA"/>
    <w:rsid w:val="0051283D"/>
    <w:rsid w:val="005130ED"/>
    <w:rsid w:val="00513492"/>
    <w:rsid w:val="005143D0"/>
    <w:rsid w:val="00514477"/>
    <w:rsid w:val="00514E12"/>
    <w:rsid w:val="0051560C"/>
    <w:rsid w:val="005157F6"/>
    <w:rsid w:val="00516379"/>
    <w:rsid w:val="00517097"/>
    <w:rsid w:val="00517F20"/>
    <w:rsid w:val="005204D0"/>
    <w:rsid w:val="00520D8F"/>
    <w:rsid w:val="005210C8"/>
    <w:rsid w:val="00522340"/>
    <w:rsid w:val="00523DD3"/>
    <w:rsid w:val="00523EA4"/>
    <w:rsid w:val="00524164"/>
    <w:rsid w:val="005242C5"/>
    <w:rsid w:val="0052503F"/>
    <w:rsid w:val="005257D5"/>
    <w:rsid w:val="00525E68"/>
    <w:rsid w:val="00525F96"/>
    <w:rsid w:val="00527358"/>
    <w:rsid w:val="00527898"/>
    <w:rsid w:val="00530705"/>
    <w:rsid w:val="005318A7"/>
    <w:rsid w:val="005330A8"/>
    <w:rsid w:val="00533368"/>
    <w:rsid w:val="005339B5"/>
    <w:rsid w:val="00533AF1"/>
    <w:rsid w:val="00535853"/>
    <w:rsid w:val="00536303"/>
    <w:rsid w:val="00540E45"/>
    <w:rsid w:val="00541150"/>
    <w:rsid w:val="0054186B"/>
    <w:rsid w:val="005422DC"/>
    <w:rsid w:val="00542A55"/>
    <w:rsid w:val="0054386D"/>
    <w:rsid w:val="0054418C"/>
    <w:rsid w:val="00545415"/>
    <w:rsid w:val="00546D58"/>
    <w:rsid w:val="00546DB6"/>
    <w:rsid w:val="00547A49"/>
    <w:rsid w:val="00550628"/>
    <w:rsid w:val="00550CF6"/>
    <w:rsid w:val="005516AC"/>
    <w:rsid w:val="00551974"/>
    <w:rsid w:val="00551E30"/>
    <w:rsid w:val="005523C2"/>
    <w:rsid w:val="00552C85"/>
    <w:rsid w:val="00554883"/>
    <w:rsid w:val="0055489F"/>
    <w:rsid w:val="0055502E"/>
    <w:rsid w:val="00555320"/>
    <w:rsid w:val="00555C7D"/>
    <w:rsid w:val="00555E93"/>
    <w:rsid w:val="00556A0B"/>
    <w:rsid w:val="00560082"/>
    <w:rsid w:val="0056036E"/>
    <w:rsid w:val="0056037C"/>
    <w:rsid w:val="005615F0"/>
    <w:rsid w:val="00561AC4"/>
    <w:rsid w:val="00562348"/>
    <w:rsid w:val="00562405"/>
    <w:rsid w:val="00562597"/>
    <w:rsid w:val="00562B4C"/>
    <w:rsid w:val="00565189"/>
    <w:rsid w:val="005651C5"/>
    <w:rsid w:val="00566B68"/>
    <w:rsid w:val="0056747D"/>
    <w:rsid w:val="00567511"/>
    <w:rsid w:val="00570264"/>
    <w:rsid w:val="00570342"/>
    <w:rsid w:val="00570EAD"/>
    <w:rsid w:val="00571541"/>
    <w:rsid w:val="005728D8"/>
    <w:rsid w:val="00572E5E"/>
    <w:rsid w:val="005735FF"/>
    <w:rsid w:val="00574C71"/>
    <w:rsid w:val="0057507E"/>
    <w:rsid w:val="00575FED"/>
    <w:rsid w:val="00576840"/>
    <w:rsid w:val="00576A2D"/>
    <w:rsid w:val="00576D86"/>
    <w:rsid w:val="00576EA1"/>
    <w:rsid w:val="0057740A"/>
    <w:rsid w:val="00577AF3"/>
    <w:rsid w:val="00577D72"/>
    <w:rsid w:val="005811B1"/>
    <w:rsid w:val="005811FA"/>
    <w:rsid w:val="0058126D"/>
    <w:rsid w:val="00581286"/>
    <w:rsid w:val="0058176A"/>
    <w:rsid w:val="00581F94"/>
    <w:rsid w:val="00582464"/>
    <w:rsid w:val="00582CD9"/>
    <w:rsid w:val="00582CF4"/>
    <w:rsid w:val="00582EC8"/>
    <w:rsid w:val="00583399"/>
    <w:rsid w:val="0058406C"/>
    <w:rsid w:val="00584154"/>
    <w:rsid w:val="00584C11"/>
    <w:rsid w:val="00586AF5"/>
    <w:rsid w:val="0058D610"/>
    <w:rsid w:val="0059226A"/>
    <w:rsid w:val="00593194"/>
    <w:rsid w:val="00594329"/>
    <w:rsid w:val="005943B8"/>
    <w:rsid w:val="005943CF"/>
    <w:rsid w:val="00594642"/>
    <w:rsid w:val="005955B9"/>
    <w:rsid w:val="00596793"/>
    <w:rsid w:val="005A0C9B"/>
    <w:rsid w:val="005A141A"/>
    <w:rsid w:val="005A14A3"/>
    <w:rsid w:val="005A252B"/>
    <w:rsid w:val="005A2A04"/>
    <w:rsid w:val="005A2DFE"/>
    <w:rsid w:val="005A2EC8"/>
    <w:rsid w:val="005A2EDF"/>
    <w:rsid w:val="005A4E9C"/>
    <w:rsid w:val="005A5C32"/>
    <w:rsid w:val="005A605D"/>
    <w:rsid w:val="005A6DF4"/>
    <w:rsid w:val="005B058D"/>
    <w:rsid w:val="005B060E"/>
    <w:rsid w:val="005B10BD"/>
    <w:rsid w:val="005B1468"/>
    <w:rsid w:val="005B1D63"/>
    <w:rsid w:val="005B2045"/>
    <w:rsid w:val="005B283E"/>
    <w:rsid w:val="005B335B"/>
    <w:rsid w:val="005B49B1"/>
    <w:rsid w:val="005B5369"/>
    <w:rsid w:val="005B56BC"/>
    <w:rsid w:val="005B5BE1"/>
    <w:rsid w:val="005B5C61"/>
    <w:rsid w:val="005B62E2"/>
    <w:rsid w:val="005B78DF"/>
    <w:rsid w:val="005B7EBA"/>
    <w:rsid w:val="005C0195"/>
    <w:rsid w:val="005C0445"/>
    <w:rsid w:val="005C1462"/>
    <w:rsid w:val="005C170C"/>
    <w:rsid w:val="005C17EB"/>
    <w:rsid w:val="005C18AE"/>
    <w:rsid w:val="005C27FD"/>
    <w:rsid w:val="005C36C4"/>
    <w:rsid w:val="005C3D73"/>
    <w:rsid w:val="005C3F05"/>
    <w:rsid w:val="005C4146"/>
    <w:rsid w:val="005C4F3D"/>
    <w:rsid w:val="005D0045"/>
    <w:rsid w:val="005D0639"/>
    <w:rsid w:val="005D0644"/>
    <w:rsid w:val="005D0D09"/>
    <w:rsid w:val="005D1E0E"/>
    <w:rsid w:val="005D2744"/>
    <w:rsid w:val="005D2AC1"/>
    <w:rsid w:val="005D3239"/>
    <w:rsid w:val="005D356F"/>
    <w:rsid w:val="005D3A6A"/>
    <w:rsid w:val="005D3C07"/>
    <w:rsid w:val="005D4702"/>
    <w:rsid w:val="005D4A2E"/>
    <w:rsid w:val="005D4BA4"/>
    <w:rsid w:val="005D500D"/>
    <w:rsid w:val="005D5F41"/>
    <w:rsid w:val="005D6506"/>
    <w:rsid w:val="005D66C6"/>
    <w:rsid w:val="005E03AE"/>
    <w:rsid w:val="005E06E9"/>
    <w:rsid w:val="005E0C82"/>
    <w:rsid w:val="005E1EA9"/>
    <w:rsid w:val="005E1F3C"/>
    <w:rsid w:val="005E2549"/>
    <w:rsid w:val="005E3954"/>
    <w:rsid w:val="005E3F20"/>
    <w:rsid w:val="005E4615"/>
    <w:rsid w:val="005E73E3"/>
    <w:rsid w:val="005E78EB"/>
    <w:rsid w:val="005E7D4F"/>
    <w:rsid w:val="005F1109"/>
    <w:rsid w:val="005F16DF"/>
    <w:rsid w:val="005F2BF4"/>
    <w:rsid w:val="005F3D16"/>
    <w:rsid w:val="005F46B5"/>
    <w:rsid w:val="005F5117"/>
    <w:rsid w:val="005F5D2D"/>
    <w:rsid w:val="005F5DFD"/>
    <w:rsid w:val="005F60AF"/>
    <w:rsid w:val="005F625A"/>
    <w:rsid w:val="005F6BAC"/>
    <w:rsid w:val="00600069"/>
    <w:rsid w:val="0060011B"/>
    <w:rsid w:val="00600852"/>
    <w:rsid w:val="00600A76"/>
    <w:rsid w:val="00601F22"/>
    <w:rsid w:val="0060342D"/>
    <w:rsid w:val="00604A11"/>
    <w:rsid w:val="006051B5"/>
    <w:rsid w:val="0060572A"/>
    <w:rsid w:val="00605C35"/>
    <w:rsid w:val="00606E50"/>
    <w:rsid w:val="00607042"/>
    <w:rsid w:val="006100AC"/>
    <w:rsid w:val="00611547"/>
    <w:rsid w:val="006119D4"/>
    <w:rsid w:val="0061240D"/>
    <w:rsid w:val="0061293F"/>
    <w:rsid w:val="00614C22"/>
    <w:rsid w:val="00615301"/>
    <w:rsid w:val="00615CC7"/>
    <w:rsid w:val="0061662C"/>
    <w:rsid w:val="006202A4"/>
    <w:rsid w:val="00621027"/>
    <w:rsid w:val="00622068"/>
    <w:rsid w:val="00622586"/>
    <w:rsid w:val="00622CCA"/>
    <w:rsid w:val="00623CBD"/>
    <w:rsid w:val="00623CF0"/>
    <w:rsid w:val="0062545D"/>
    <w:rsid w:val="00626799"/>
    <w:rsid w:val="006275CA"/>
    <w:rsid w:val="006276B5"/>
    <w:rsid w:val="00630530"/>
    <w:rsid w:val="00631567"/>
    <w:rsid w:val="006316CC"/>
    <w:rsid w:val="0063259B"/>
    <w:rsid w:val="0063315A"/>
    <w:rsid w:val="0063316D"/>
    <w:rsid w:val="00633748"/>
    <w:rsid w:val="00635084"/>
    <w:rsid w:val="0063748F"/>
    <w:rsid w:val="00637BAE"/>
    <w:rsid w:val="0064067A"/>
    <w:rsid w:val="006414A1"/>
    <w:rsid w:val="006415C6"/>
    <w:rsid w:val="00642422"/>
    <w:rsid w:val="00642847"/>
    <w:rsid w:val="006442B9"/>
    <w:rsid w:val="00644B7B"/>
    <w:rsid w:val="00645696"/>
    <w:rsid w:val="00647078"/>
    <w:rsid w:val="006473D7"/>
    <w:rsid w:val="006474B7"/>
    <w:rsid w:val="006475F7"/>
    <w:rsid w:val="00650544"/>
    <w:rsid w:val="0065054A"/>
    <w:rsid w:val="006505C2"/>
    <w:rsid w:val="00650935"/>
    <w:rsid w:val="00652057"/>
    <w:rsid w:val="0065230D"/>
    <w:rsid w:val="00652ADA"/>
    <w:rsid w:val="00653459"/>
    <w:rsid w:val="006535ED"/>
    <w:rsid w:val="00653664"/>
    <w:rsid w:val="00654132"/>
    <w:rsid w:val="006550BC"/>
    <w:rsid w:val="0065582D"/>
    <w:rsid w:val="00655D72"/>
    <w:rsid w:val="00655FBC"/>
    <w:rsid w:val="0065612D"/>
    <w:rsid w:val="0066116C"/>
    <w:rsid w:val="006630CB"/>
    <w:rsid w:val="00663773"/>
    <w:rsid w:val="00665F3C"/>
    <w:rsid w:val="00666A5B"/>
    <w:rsid w:val="00666A74"/>
    <w:rsid w:val="00666BDC"/>
    <w:rsid w:val="0067195A"/>
    <w:rsid w:val="00671A91"/>
    <w:rsid w:val="00672373"/>
    <w:rsid w:val="00672A51"/>
    <w:rsid w:val="00673F03"/>
    <w:rsid w:val="006747B6"/>
    <w:rsid w:val="00674823"/>
    <w:rsid w:val="00677921"/>
    <w:rsid w:val="00677CC2"/>
    <w:rsid w:val="00677EAD"/>
    <w:rsid w:val="00677EBA"/>
    <w:rsid w:val="006802C2"/>
    <w:rsid w:val="006812C5"/>
    <w:rsid w:val="0068161A"/>
    <w:rsid w:val="0068170E"/>
    <w:rsid w:val="00682413"/>
    <w:rsid w:val="00683332"/>
    <w:rsid w:val="00683C35"/>
    <w:rsid w:val="00684A5D"/>
    <w:rsid w:val="0068546C"/>
    <w:rsid w:val="00685B46"/>
    <w:rsid w:val="00685CDD"/>
    <w:rsid w:val="00687006"/>
    <w:rsid w:val="00687CF8"/>
    <w:rsid w:val="00691675"/>
    <w:rsid w:val="00691DC8"/>
    <w:rsid w:val="00693B24"/>
    <w:rsid w:val="0069478B"/>
    <w:rsid w:val="006948AA"/>
    <w:rsid w:val="00694CFB"/>
    <w:rsid w:val="00694DE6"/>
    <w:rsid w:val="006953F3"/>
    <w:rsid w:val="0069561D"/>
    <w:rsid w:val="00695860"/>
    <w:rsid w:val="00695CC4"/>
    <w:rsid w:val="006967C7"/>
    <w:rsid w:val="00696D3B"/>
    <w:rsid w:val="00697176"/>
    <w:rsid w:val="0069759C"/>
    <w:rsid w:val="006A0446"/>
    <w:rsid w:val="006A0700"/>
    <w:rsid w:val="006A0782"/>
    <w:rsid w:val="006A1860"/>
    <w:rsid w:val="006A1F63"/>
    <w:rsid w:val="006A2681"/>
    <w:rsid w:val="006A29E8"/>
    <w:rsid w:val="006A322F"/>
    <w:rsid w:val="006A44B1"/>
    <w:rsid w:val="006A4E6A"/>
    <w:rsid w:val="006A507F"/>
    <w:rsid w:val="006A5A35"/>
    <w:rsid w:val="006A5A42"/>
    <w:rsid w:val="006A5C84"/>
    <w:rsid w:val="006A6905"/>
    <w:rsid w:val="006A6AC9"/>
    <w:rsid w:val="006A7257"/>
    <w:rsid w:val="006A7275"/>
    <w:rsid w:val="006B07CD"/>
    <w:rsid w:val="006B08F4"/>
    <w:rsid w:val="006B1955"/>
    <w:rsid w:val="006B1B3A"/>
    <w:rsid w:val="006B2B74"/>
    <w:rsid w:val="006B2C3D"/>
    <w:rsid w:val="006B3961"/>
    <w:rsid w:val="006B621C"/>
    <w:rsid w:val="006B6A81"/>
    <w:rsid w:val="006B7E2C"/>
    <w:rsid w:val="006B7F18"/>
    <w:rsid w:val="006C009C"/>
    <w:rsid w:val="006C0C11"/>
    <w:rsid w:val="006C0CB1"/>
    <w:rsid w:val="006C0E5E"/>
    <w:rsid w:val="006C15D8"/>
    <w:rsid w:val="006C1AE5"/>
    <w:rsid w:val="006C30A4"/>
    <w:rsid w:val="006C345C"/>
    <w:rsid w:val="006C37DE"/>
    <w:rsid w:val="006C3FA7"/>
    <w:rsid w:val="006C4E29"/>
    <w:rsid w:val="006C5A17"/>
    <w:rsid w:val="006C612E"/>
    <w:rsid w:val="006C6563"/>
    <w:rsid w:val="006C69CF"/>
    <w:rsid w:val="006C773C"/>
    <w:rsid w:val="006D0066"/>
    <w:rsid w:val="006D052D"/>
    <w:rsid w:val="006D0861"/>
    <w:rsid w:val="006D0BEA"/>
    <w:rsid w:val="006D0C36"/>
    <w:rsid w:val="006D204F"/>
    <w:rsid w:val="006D265B"/>
    <w:rsid w:val="006D421A"/>
    <w:rsid w:val="006D4851"/>
    <w:rsid w:val="006D4A61"/>
    <w:rsid w:val="006D50AE"/>
    <w:rsid w:val="006D51B8"/>
    <w:rsid w:val="006D5613"/>
    <w:rsid w:val="006D580B"/>
    <w:rsid w:val="006D6825"/>
    <w:rsid w:val="006D7487"/>
    <w:rsid w:val="006D7715"/>
    <w:rsid w:val="006D7ADD"/>
    <w:rsid w:val="006E04DF"/>
    <w:rsid w:val="006E0649"/>
    <w:rsid w:val="006E07E2"/>
    <w:rsid w:val="006E2E05"/>
    <w:rsid w:val="006E2FC8"/>
    <w:rsid w:val="006E414B"/>
    <w:rsid w:val="006E4C1D"/>
    <w:rsid w:val="006E6518"/>
    <w:rsid w:val="006F0053"/>
    <w:rsid w:val="006F1ECD"/>
    <w:rsid w:val="006F22A1"/>
    <w:rsid w:val="006F2F97"/>
    <w:rsid w:val="006F395D"/>
    <w:rsid w:val="006F5C63"/>
    <w:rsid w:val="006F74C4"/>
    <w:rsid w:val="006F78CC"/>
    <w:rsid w:val="00701169"/>
    <w:rsid w:val="0070145E"/>
    <w:rsid w:val="00701975"/>
    <w:rsid w:val="00701B03"/>
    <w:rsid w:val="00701E1E"/>
    <w:rsid w:val="00701E8D"/>
    <w:rsid w:val="00701EF1"/>
    <w:rsid w:val="007026A6"/>
    <w:rsid w:val="007028C0"/>
    <w:rsid w:val="0070337F"/>
    <w:rsid w:val="0070460E"/>
    <w:rsid w:val="0070587B"/>
    <w:rsid w:val="0070604A"/>
    <w:rsid w:val="007062A7"/>
    <w:rsid w:val="007069B5"/>
    <w:rsid w:val="007073B8"/>
    <w:rsid w:val="00711D1A"/>
    <w:rsid w:val="0071382E"/>
    <w:rsid w:val="00714467"/>
    <w:rsid w:val="007161B6"/>
    <w:rsid w:val="00717F46"/>
    <w:rsid w:val="00720216"/>
    <w:rsid w:val="00721AA5"/>
    <w:rsid w:val="007223D1"/>
    <w:rsid w:val="00723855"/>
    <w:rsid w:val="007238B2"/>
    <w:rsid w:val="00724CAF"/>
    <w:rsid w:val="00725628"/>
    <w:rsid w:val="0072576D"/>
    <w:rsid w:val="007261D8"/>
    <w:rsid w:val="00726790"/>
    <w:rsid w:val="0072768E"/>
    <w:rsid w:val="00727BA1"/>
    <w:rsid w:val="00731BC4"/>
    <w:rsid w:val="007321F0"/>
    <w:rsid w:val="00732487"/>
    <w:rsid w:val="00734086"/>
    <w:rsid w:val="00734301"/>
    <w:rsid w:val="00734634"/>
    <w:rsid w:val="00735052"/>
    <w:rsid w:val="00736046"/>
    <w:rsid w:val="00736081"/>
    <w:rsid w:val="007362CF"/>
    <w:rsid w:val="0073696B"/>
    <w:rsid w:val="00740278"/>
    <w:rsid w:val="00740994"/>
    <w:rsid w:val="00741DFA"/>
    <w:rsid w:val="00744144"/>
    <w:rsid w:val="007447A7"/>
    <w:rsid w:val="007457E4"/>
    <w:rsid w:val="007459F2"/>
    <w:rsid w:val="00745C4A"/>
    <w:rsid w:val="0074688E"/>
    <w:rsid w:val="00746B41"/>
    <w:rsid w:val="00747CFB"/>
    <w:rsid w:val="00750740"/>
    <w:rsid w:val="00750D66"/>
    <w:rsid w:val="00751915"/>
    <w:rsid w:val="007523F3"/>
    <w:rsid w:val="0075573E"/>
    <w:rsid w:val="00755878"/>
    <w:rsid w:val="0075620A"/>
    <w:rsid w:val="00756AA2"/>
    <w:rsid w:val="00760060"/>
    <w:rsid w:val="007610EA"/>
    <w:rsid w:val="00761D9B"/>
    <w:rsid w:val="00762CE0"/>
    <w:rsid w:val="00762D36"/>
    <w:rsid w:val="00764346"/>
    <w:rsid w:val="00764D0A"/>
    <w:rsid w:val="00764EF3"/>
    <w:rsid w:val="00765058"/>
    <w:rsid w:val="0076581F"/>
    <w:rsid w:val="007667B9"/>
    <w:rsid w:val="00767155"/>
    <w:rsid w:val="0076763F"/>
    <w:rsid w:val="00767B29"/>
    <w:rsid w:val="007703BD"/>
    <w:rsid w:val="00771B34"/>
    <w:rsid w:val="00772C9B"/>
    <w:rsid w:val="00772CD3"/>
    <w:rsid w:val="0077306A"/>
    <w:rsid w:val="007731A4"/>
    <w:rsid w:val="007751DB"/>
    <w:rsid w:val="00775D37"/>
    <w:rsid w:val="00776A1C"/>
    <w:rsid w:val="007774D9"/>
    <w:rsid w:val="00777DDE"/>
    <w:rsid w:val="00777DF0"/>
    <w:rsid w:val="00780551"/>
    <w:rsid w:val="00782240"/>
    <w:rsid w:val="00782D89"/>
    <w:rsid w:val="00782FB2"/>
    <w:rsid w:val="007836E0"/>
    <w:rsid w:val="0078428F"/>
    <w:rsid w:val="007842EE"/>
    <w:rsid w:val="007843FA"/>
    <w:rsid w:val="0078518A"/>
    <w:rsid w:val="007867B5"/>
    <w:rsid w:val="00794784"/>
    <w:rsid w:val="007948E0"/>
    <w:rsid w:val="007950BF"/>
    <w:rsid w:val="00796B24"/>
    <w:rsid w:val="0079C5A0"/>
    <w:rsid w:val="007A1156"/>
    <w:rsid w:val="007A1BF8"/>
    <w:rsid w:val="007A4A6C"/>
    <w:rsid w:val="007A4E7B"/>
    <w:rsid w:val="007A52C3"/>
    <w:rsid w:val="007A52D4"/>
    <w:rsid w:val="007A692A"/>
    <w:rsid w:val="007A6CC3"/>
    <w:rsid w:val="007B07C6"/>
    <w:rsid w:val="007B095C"/>
    <w:rsid w:val="007B1519"/>
    <w:rsid w:val="007B1BCF"/>
    <w:rsid w:val="007B2428"/>
    <w:rsid w:val="007B2CFC"/>
    <w:rsid w:val="007B331E"/>
    <w:rsid w:val="007B3AED"/>
    <w:rsid w:val="007B4FAE"/>
    <w:rsid w:val="007B52B8"/>
    <w:rsid w:val="007B54B4"/>
    <w:rsid w:val="007B55C0"/>
    <w:rsid w:val="007B6C8D"/>
    <w:rsid w:val="007B7248"/>
    <w:rsid w:val="007B7B3C"/>
    <w:rsid w:val="007C0B7A"/>
    <w:rsid w:val="007C12FA"/>
    <w:rsid w:val="007C3487"/>
    <w:rsid w:val="007C5B3D"/>
    <w:rsid w:val="007D0914"/>
    <w:rsid w:val="007D1083"/>
    <w:rsid w:val="007D1EDD"/>
    <w:rsid w:val="007D2602"/>
    <w:rsid w:val="007D2833"/>
    <w:rsid w:val="007D2FE7"/>
    <w:rsid w:val="007D378B"/>
    <w:rsid w:val="007D4686"/>
    <w:rsid w:val="007D50BF"/>
    <w:rsid w:val="007D7420"/>
    <w:rsid w:val="007E0254"/>
    <w:rsid w:val="007E1E7A"/>
    <w:rsid w:val="007E2267"/>
    <w:rsid w:val="007E2FDE"/>
    <w:rsid w:val="007E4EDC"/>
    <w:rsid w:val="007E523C"/>
    <w:rsid w:val="007E5C08"/>
    <w:rsid w:val="007E623D"/>
    <w:rsid w:val="007E6ABF"/>
    <w:rsid w:val="007E6E69"/>
    <w:rsid w:val="007E6F27"/>
    <w:rsid w:val="007F0269"/>
    <w:rsid w:val="007F0E6F"/>
    <w:rsid w:val="007F0F4B"/>
    <w:rsid w:val="007F101F"/>
    <w:rsid w:val="007F1BFA"/>
    <w:rsid w:val="007F1FCB"/>
    <w:rsid w:val="007F2BCF"/>
    <w:rsid w:val="007F416B"/>
    <w:rsid w:val="007F42FC"/>
    <w:rsid w:val="007F4FD9"/>
    <w:rsid w:val="007F5533"/>
    <w:rsid w:val="007F61D0"/>
    <w:rsid w:val="007F6D3B"/>
    <w:rsid w:val="007F6F60"/>
    <w:rsid w:val="008011AB"/>
    <w:rsid w:val="00802720"/>
    <w:rsid w:val="00802AEE"/>
    <w:rsid w:val="008032E6"/>
    <w:rsid w:val="00803AD4"/>
    <w:rsid w:val="00803B0E"/>
    <w:rsid w:val="00804893"/>
    <w:rsid w:val="00804E33"/>
    <w:rsid w:val="0080539A"/>
    <w:rsid w:val="00805DC4"/>
    <w:rsid w:val="00806067"/>
    <w:rsid w:val="008061B5"/>
    <w:rsid w:val="008070CC"/>
    <w:rsid w:val="008071DD"/>
    <w:rsid w:val="00807D33"/>
    <w:rsid w:val="008105BF"/>
    <w:rsid w:val="008111BF"/>
    <w:rsid w:val="008113ED"/>
    <w:rsid w:val="00811A2C"/>
    <w:rsid w:val="0081276C"/>
    <w:rsid w:val="00813215"/>
    <w:rsid w:val="00813CD6"/>
    <w:rsid w:val="00814C8B"/>
    <w:rsid w:val="00815F00"/>
    <w:rsid w:val="00815FE9"/>
    <w:rsid w:val="00816317"/>
    <w:rsid w:val="008212B0"/>
    <w:rsid w:val="00821A6F"/>
    <w:rsid w:val="00821AFF"/>
    <w:rsid w:val="00821FDF"/>
    <w:rsid w:val="0082234E"/>
    <w:rsid w:val="008251C6"/>
    <w:rsid w:val="00825307"/>
    <w:rsid w:val="0082561C"/>
    <w:rsid w:val="00825849"/>
    <w:rsid w:val="00825CA8"/>
    <w:rsid w:val="0082612C"/>
    <w:rsid w:val="00826AD6"/>
    <w:rsid w:val="00827A2A"/>
    <w:rsid w:val="00827F64"/>
    <w:rsid w:val="00830696"/>
    <w:rsid w:val="00830C7E"/>
    <w:rsid w:val="00830CA9"/>
    <w:rsid w:val="00830E89"/>
    <w:rsid w:val="00831622"/>
    <w:rsid w:val="00832129"/>
    <w:rsid w:val="00832158"/>
    <w:rsid w:val="008334C5"/>
    <w:rsid w:val="008344EE"/>
    <w:rsid w:val="00834703"/>
    <w:rsid w:val="00834C9A"/>
    <w:rsid w:val="00836DFB"/>
    <w:rsid w:val="00836EDC"/>
    <w:rsid w:val="0083733D"/>
    <w:rsid w:val="00837380"/>
    <w:rsid w:val="00837515"/>
    <w:rsid w:val="00837A08"/>
    <w:rsid w:val="00837A66"/>
    <w:rsid w:val="00837A9C"/>
    <w:rsid w:val="00837D91"/>
    <w:rsid w:val="008408CC"/>
    <w:rsid w:val="00840EE7"/>
    <w:rsid w:val="00842CD8"/>
    <w:rsid w:val="00843982"/>
    <w:rsid w:val="0084567F"/>
    <w:rsid w:val="008463CD"/>
    <w:rsid w:val="00846767"/>
    <w:rsid w:val="008472A9"/>
    <w:rsid w:val="00851260"/>
    <w:rsid w:val="0085130B"/>
    <w:rsid w:val="00852236"/>
    <w:rsid w:val="00852264"/>
    <w:rsid w:val="00854993"/>
    <w:rsid w:val="00854F9F"/>
    <w:rsid w:val="00855396"/>
    <w:rsid w:val="0085574B"/>
    <w:rsid w:val="008563DF"/>
    <w:rsid w:val="0085699E"/>
    <w:rsid w:val="00857004"/>
    <w:rsid w:val="00860288"/>
    <w:rsid w:val="00860B9C"/>
    <w:rsid w:val="00860BA4"/>
    <w:rsid w:val="0086304F"/>
    <w:rsid w:val="008633B4"/>
    <w:rsid w:val="00863EC3"/>
    <w:rsid w:val="00864E14"/>
    <w:rsid w:val="00865982"/>
    <w:rsid w:val="00865E19"/>
    <w:rsid w:val="00871C6B"/>
    <w:rsid w:val="00871DB1"/>
    <w:rsid w:val="00871E4C"/>
    <w:rsid w:val="00872500"/>
    <w:rsid w:val="00873B23"/>
    <w:rsid w:val="0087468B"/>
    <w:rsid w:val="008747BC"/>
    <w:rsid w:val="00874FFA"/>
    <w:rsid w:val="00875235"/>
    <w:rsid w:val="00880088"/>
    <w:rsid w:val="00880D3C"/>
    <w:rsid w:val="00881956"/>
    <w:rsid w:val="00882FEE"/>
    <w:rsid w:val="008834E7"/>
    <w:rsid w:val="008842BC"/>
    <w:rsid w:val="008847DC"/>
    <w:rsid w:val="008860DF"/>
    <w:rsid w:val="00886F97"/>
    <w:rsid w:val="0088703C"/>
    <w:rsid w:val="00887226"/>
    <w:rsid w:val="00887576"/>
    <w:rsid w:val="00887BCA"/>
    <w:rsid w:val="00890B0F"/>
    <w:rsid w:val="00891D1B"/>
    <w:rsid w:val="00892455"/>
    <w:rsid w:val="00892918"/>
    <w:rsid w:val="00893A55"/>
    <w:rsid w:val="0089438A"/>
    <w:rsid w:val="008949D0"/>
    <w:rsid w:val="00894ABE"/>
    <w:rsid w:val="00896198"/>
    <w:rsid w:val="0089743D"/>
    <w:rsid w:val="00897849"/>
    <w:rsid w:val="00897B11"/>
    <w:rsid w:val="00897C82"/>
    <w:rsid w:val="008A0151"/>
    <w:rsid w:val="008A023C"/>
    <w:rsid w:val="008A0BBC"/>
    <w:rsid w:val="008A0E3C"/>
    <w:rsid w:val="008A3837"/>
    <w:rsid w:val="008A3D53"/>
    <w:rsid w:val="008A4E28"/>
    <w:rsid w:val="008A5550"/>
    <w:rsid w:val="008A5B2A"/>
    <w:rsid w:val="008A5E39"/>
    <w:rsid w:val="008A6D05"/>
    <w:rsid w:val="008A6EC9"/>
    <w:rsid w:val="008A7ABB"/>
    <w:rsid w:val="008B04C0"/>
    <w:rsid w:val="008B11E9"/>
    <w:rsid w:val="008B12F9"/>
    <w:rsid w:val="008B14A6"/>
    <w:rsid w:val="008B347A"/>
    <w:rsid w:val="008B37FC"/>
    <w:rsid w:val="008B3C30"/>
    <w:rsid w:val="008B3D1B"/>
    <w:rsid w:val="008B46EC"/>
    <w:rsid w:val="008B538B"/>
    <w:rsid w:val="008B5E46"/>
    <w:rsid w:val="008B69C8"/>
    <w:rsid w:val="008B74D6"/>
    <w:rsid w:val="008C001E"/>
    <w:rsid w:val="008C0B74"/>
    <w:rsid w:val="008C0BBB"/>
    <w:rsid w:val="008C0C5C"/>
    <w:rsid w:val="008C1533"/>
    <w:rsid w:val="008C1C49"/>
    <w:rsid w:val="008C26E2"/>
    <w:rsid w:val="008C3285"/>
    <w:rsid w:val="008C3309"/>
    <w:rsid w:val="008C379A"/>
    <w:rsid w:val="008C3A02"/>
    <w:rsid w:val="008C3C4E"/>
    <w:rsid w:val="008C4127"/>
    <w:rsid w:val="008C4D95"/>
    <w:rsid w:val="008C4E7A"/>
    <w:rsid w:val="008C5633"/>
    <w:rsid w:val="008C7794"/>
    <w:rsid w:val="008C79ED"/>
    <w:rsid w:val="008D01B2"/>
    <w:rsid w:val="008D13A9"/>
    <w:rsid w:val="008D490A"/>
    <w:rsid w:val="008D495D"/>
    <w:rsid w:val="008D4C33"/>
    <w:rsid w:val="008D77D4"/>
    <w:rsid w:val="008E0A62"/>
    <w:rsid w:val="008E1498"/>
    <w:rsid w:val="008E1E15"/>
    <w:rsid w:val="008E23A0"/>
    <w:rsid w:val="008E257A"/>
    <w:rsid w:val="008E2B65"/>
    <w:rsid w:val="008E2E66"/>
    <w:rsid w:val="008E374F"/>
    <w:rsid w:val="008E4688"/>
    <w:rsid w:val="008E4B3F"/>
    <w:rsid w:val="008E4C35"/>
    <w:rsid w:val="008E5DAC"/>
    <w:rsid w:val="008E6A41"/>
    <w:rsid w:val="008F022B"/>
    <w:rsid w:val="008F0339"/>
    <w:rsid w:val="008F0A66"/>
    <w:rsid w:val="008F1FE5"/>
    <w:rsid w:val="008F2D84"/>
    <w:rsid w:val="008F3C40"/>
    <w:rsid w:val="008F3CE8"/>
    <w:rsid w:val="008F40A4"/>
    <w:rsid w:val="008F464A"/>
    <w:rsid w:val="008F4B3F"/>
    <w:rsid w:val="008F55E3"/>
    <w:rsid w:val="008F6238"/>
    <w:rsid w:val="008F64CB"/>
    <w:rsid w:val="008F66C8"/>
    <w:rsid w:val="008F67A5"/>
    <w:rsid w:val="008F6EB2"/>
    <w:rsid w:val="008F726B"/>
    <w:rsid w:val="008F79EC"/>
    <w:rsid w:val="00900AD9"/>
    <w:rsid w:val="00900CD2"/>
    <w:rsid w:val="00900D97"/>
    <w:rsid w:val="00901E2D"/>
    <w:rsid w:val="0090326D"/>
    <w:rsid w:val="00903939"/>
    <w:rsid w:val="009050A9"/>
    <w:rsid w:val="00905EDB"/>
    <w:rsid w:val="009060F4"/>
    <w:rsid w:val="00906570"/>
    <w:rsid w:val="009075C7"/>
    <w:rsid w:val="0090770F"/>
    <w:rsid w:val="00910181"/>
    <w:rsid w:val="0091135D"/>
    <w:rsid w:val="00911DBE"/>
    <w:rsid w:val="0091233B"/>
    <w:rsid w:val="00912B31"/>
    <w:rsid w:val="00912C82"/>
    <w:rsid w:val="00913DC0"/>
    <w:rsid w:val="00914AFC"/>
    <w:rsid w:val="00915C95"/>
    <w:rsid w:val="00915CC2"/>
    <w:rsid w:val="00915CC7"/>
    <w:rsid w:val="00916793"/>
    <w:rsid w:val="00916CE2"/>
    <w:rsid w:val="00916E10"/>
    <w:rsid w:val="00920D35"/>
    <w:rsid w:val="00921129"/>
    <w:rsid w:val="00921F99"/>
    <w:rsid w:val="00922078"/>
    <w:rsid w:val="009222EC"/>
    <w:rsid w:val="0092407B"/>
    <w:rsid w:val="00924746"/>
    <w:rsid w:val="00924BB6"/>
    <w:rsid w:val="00925467"/>
    <w:rsid w:val="00926AAA"/>
    <w:rsid w:val="009274AA"/>
    <w:rsid w:val="009274DA"/>
    <w:rsid w:val="009274FB"/>
    <w:rsid w:val="009277A7"/>
    <w:rsid w:val="009279B0"/>
    <w:rsid w:val="009302DD"/>
    <w:rsid w:val="00931907"/>
    <w:rsid w:val="00931973"/>
    <w:rsid w:val="00932A5D"/>
    <w:rsid w:val="009347C7"/>
    <w:rsid w:val="0093602E"/>
    <w:rsid w:val="00936055"/>
    <w:rsid w:val="009368EB"/>
    <w:rsid w:val="00936973"/>
    <w:rsid w:val="009403D3"/>
    <w:rsid w:val="00941BBC"/>
    <w:rsid w:val="009421B8"/>
    <w:rsid w:val="00943135"/>
    <w:rsid w:val="00943608"/>
    <w:rsid w:val="00944B8A"/>
    <w:rsid w:val="00944D19"/>
    <w:rsid w:val="00945CFC"/>
    <w:rsid w:val="0094612D"/>
    <w:rsid w:val="009468F7"/>
    <w:rsid w:val="009469B2"/>
    <w:rsid w:val="00946A3D"/>
    <w:rsid w:val="009503A7"/>
    <w:rsid w:val="00950508"/>
    <w:rsid w:val="009505B9"/>
    <w:rsid w:val="00950960"/>
    <w:rsid w:val="00950CE9"/>
    <w:rsid w:val="009516A1"/>
    <w:rsid w:val="00951C15"/>
    <w:rsid w:val="00951E10"/>
    <w:rsid w:val="00952313"/>
    <w:rsid w:val="009523F7"/>
    <w:rsid w:val="00952890"/>
    <w:rsid w:val="009532FB"/>
    <w:rsid w:val="00953655"/>
    <w:rsid w:val="00953EFE"/>
    <w:rsid w:val="00954152"/>
    <w:rsid w:val="00954A50"/>
    <w:rsid w:val="00955193"/>
    <w:rsid w:val="00955A91"/>
    <w:rsid w:val="009564A9"/>
    <w:rsid w:val="009564D8"/>
    <w:rsid w:val="00956646"/>
    <w:rsid w:val="00957060"/>
    <w:rsid w:val="009577D0"/>
    <w:rsid w:val="009607C5"/>
    <w:rsid w:val="009612E8"/>
    <w:rsid w:val="009628DF"/>
    <w:rsid w:val="00963069"/>
    <w:rsid w:val="00964F60"/>
    <w:rsid w:val="00964FEE"/>
    <w:rsid w:val="0096538D"/>
    <w:rsid w:val="009653D4"/>
    <w:rsid w:val="00965758"/>
    <w:rsid w:val="00966C73"/>
    <w:rsid w:val="009672EF"/>
    <w:rsid w:val="00967A87"/>
    <w:rsid w:val="00967BD3"/>
    <w:rsid w:val="00970058"/>
    <w:rsid w:val="009706EF"/>
    <w:rsid w:val="009710EA"/>
    <w:rsid w:val="0097116A"/>
    <w:rsid w:val="00972670"/>
    <w:rsid w:val="00974566"/>
    <w:rsid w:val="00974EDF"/>
    <w:rsid w:val="00975243"/>
    <w:rsid w:val="009755BD"/>
    <w:rsid w:val="009756CF"/>
    <w:rsid w:val="00976692"/>
    <w:rsid w:val="00976CF6"/>
    <w:rsid w:val="009773BF"/>
    <w:rsid w:val="00977665"/>
    <w:rsid w:val="009778E5"/>
    <w:rsid w:val="009801D8"/>
    <w:rsid w:val="009804D7"/>
    <w:rsid w:val="00981DC5"/>
    <w:rsid w:val="009822E3"/>
    <w:rsid w:val="00982B38"/>
    <w:rsid w:val="00982B60"/>
    <w:rsid w:val="00982DB3"/>
    <w:rsid w:val="00982E48"/>
    <w:rsid w:val="00983304"/>
    <w:rsid w:val="009833CB"/>
    <w:rsid w:val="00983D2B"/>
    <w:rsid w:val="00983F02"/>
    <w:rsid w:val="009844EE"/>
    <w:rsid w:val="0098464C"/>
    <w:rsid w:val="00985026"/>
    <w:rsid w:val="009851A6"/>
    <w:rsid w:val="009853B0"/>
    <w:rsid w:val="009854F7"/>
    <w:rsid w:val="00985FBC"/>
    <w:rsid w:val="00986BF8"/>
    <w:rsid w:val="00987530"/>
    <w:rsid w:val="00987CC7"/>
    <w:rsid w:val="00990BA2"/>
    <w:rsid w:val="0099235E"/>
    <w:rsid w:val="00993F1A"/>
    <w:rsid w:val="00995153"/>
    <w:rsid w:val="00996943"/>
    <w:rsid w:val="00996AA7"/>
    <w:rsid w:val="00997BCA"/>
    <w:rsid w:val="009A21F6"/>
    <w:rsid w:val="009A238F"/>
    <w:rsid w:val="009A2C64"/>
    <w:rsid w:val="009A3C92"/>
    <w:rsid w:val="009A412F"/>
    <w:rsid w:val="009A4711"/>
    <w:rsid w:val="009A509F"/>
    <w:rsid w:val="009A52AC"/>
    <w:rsid w:val="009A6137"/>
    <w:rsid w:val="009A6930"/>
    <w:rsid w:val="009A7604"/>
    <w:rsid w:val="009A79F6"/>
    <w:rsid w:val="009A7D52"/>
    <w:rsid w:val="009B072B"/>
    <w:rsid w:val="009B074C"/>
    <w:rsid w:val="009B07E5"/>
    <w:rsid w:val="009B1246"/>
    <w:rsid w:val="009B3D70"/>
    <w:rsid w:val="009B45E0"/>
    <w:rsid w:val="009B4846"/>
    <w:rsid w:val="009B497F"/>
    <w:rsid w:val="009B566E"/>
    <w:rsid w:val="009B5B9E"/>
    <w:rsid w:val="009B5DF5"/>
    <w:rsid w:val="009B7CD3"/>
    <w:rsid w:val="009C07F9"/>
    <w:rsid w:val="009C0E91"/>
    <w:rsid w:val="009C22AF"/>
    <w:rsid w:val="009C25F9"/>
    <w:rsid w:val="009C3135"/>
    <w:rsid w:val="009C3752"/>
    <w:rsid w:val="009C3829"/>
    <w:rsid w:val="009C4266"/>
    <w:rsid w:val="009C45AB"/>
    <w:rsid w:val="009C48F2"/>
    <w:rsid w:val="009C4F8D"/>
    <w:rsid w:val="009C5191"/>
    <w:rsid w:val="009C55FF"/>
    <w:rsid w:val="009C5BC1"/>
    <w:rsid w:val="009C6761"/>
    <w:rsid w:val="009C6A29"/>
    <w:rsid w:val="009C7E20"/>
    <w:rsid w:val="009D03A2"/>
    <w:rsid w:val="009D0BD0"/>
    <w:rsid w:val="009D12B7"/>
    <w:rsid w:val="009D1651"/>
    <w:rsid w:val="009D2774"/>
    <w:rsid w:val="009D2C84"/>
    <w:rsid w:val="009D3B43"/>
    <w:rsid w:val="009D45E1"/>
    <w:rsid w:val="009D46EF"/>
    <w:rsid w:val="009D4990"/>
    <w:rsid w:val="009D5450"/>
    <w:rsid w:val="009D5D70"/>
    <w:rsid w:val="009D5FF0"/>
    <w:rsid w:val="009D63BD"/>
    <w:rsid w:val="009D64A2"/>
    <w:rsid w:val="009D6AC0"/>
    <w:rsid w:val="009D6D5D"/>
    <w:rsid w:val="009D7540"/>
    <w:rsid w:val="009D7AAF"/>
    <w:rsid w:val="009E0518"/>
    <w:rsid w:val="009E0F5F"/>
    <w:rsid w:val="009E16F6"/>
    <w:rsid w:val="009E2F63"/>
    <w:rsid w:val="009E3549"/>
    <w:rsid w:val="009E4F78"/>
    <w:rsid w:val="009E6283"/>
    <w:rsid w:val="009E68E6"/>
    <w:rsid w:val="009E766E"/>
    <w:rsid w:val="009F0CB1"/>
    <w:rsid w:val="009F1092"/>
    <w:rsid w:val="009F14C3"/>
    <w:rsid w:val="009F212F"/>
    <w:rsid w:val="009F26A3"/>
    <w:rsid w:val="009F2CE4"/>
    <w:rsid w:val="009F31A8"/>
    <w:rsid w:val="009F4282"/>
    <w:rsid w:val="009F4458"/>
    <w:rsid w:val="009F482C"/>
    <w:rsid w:val="009F4902"/>
    <w:rsid w:val="009F5193"/>
    <w:rsid w:val="009F68E9"/>
    <w:rsid w:val="009F7717"/>
    <w:rsid w:val="00A0062F"/>
    <w:rsid w:val="00A0073A"/>
    <w:rsid w:val="00A007E4"/>
    <w:rsid w:val="00A014B3"/>
    <w:rsid w:val="00A01B94"/>
    <w:rsid w:val="00A02772"/>
    <w:rsid w:val="00A02792"/>
    <w:rsid w:val="00A03055"/>
    <w:rsid w:val="00A036EE"/>
    <w:rsid w:val="00A04072"/>
    <w:rsid w:val="00A04D56"/>
    <w:rsid w:val="00A053C9"/>
    <w:rsid w:val="00A0627C"/>
    <w:rsid w:val="00A06365"/>
    <w:rsid w:val="00A065C2"/>
    <w:rsid w:val="00A077CE"/>
    <w:rsid w:val="00A07FCA"/>
    <w:rsid w:val="00A119D1"/>
    <w:rsid w:val="00A119D6"/>
    <w:rsid w:val="00A12316"/>
    <w:rsid w:val="00A12733"/>
    <w:rsid w:val="00A128E2"/>
    <w:rsid w:val="00A129A7"/>
    <w:rsid w:val="00A1376E"/>
    <w:rsid w:val="00A14068"/>
    <w:rsid w:val="00A1483E"/>
    <w:rsid w:val="00A14A9F"/>
    <w:rsid w:val="00A155B9"/>
    <w:rsid w:val="00A15EBC"/>
    <w:rsid w:val="00A16A29"/>
    <w:rsid w:val="00A16CE4"/>
    <w:rsid w:val="00A16D17"/>
    <w:rsid w:val="00A16DB9"/>
    <w:rsid w:val="00A16E49"/>
    <w:rsid w:val="00A16F25"/>
    <w:rsid w:val="00A178EA"/>
    <w:rsid w:val="00A179EA"/>
    <w:rsid w:val="00A17B07"/>
    <w:rsid w:val="00A209F4"/>
    <w:rsid w:val="00A20AFB"/>
    <w:rsid w:val="00A2137C"/>
    <w:rsid w:val="00A22A10"/>
    <w:rsid w:val="00A247A9"/>
    <w:rsid w:val="00A24CFD"/>
    <w:rsid w:val="00A25437"/>
    <w:rsid w:val="00A25AEF"/>
    <w:rsid w:val="00A25ED0"/>
    <w:rsid w:val="00A266F1"/>
    <w:rsid w:val="00A269E8"/>
    <w:rsid w:val="00A26F92"/>
    <w:rsid w:val="00A309ED"/>
    <w:rsid w:val="00A30C8E"/>
    <w:rsid w:val="00A30D2E"/>
    <w:rsid w:val="00A322EE"/>
    <w:rsid w:val="00A330F2"/>
    <w:rsid w:val="00A34A0D"/>
    <w:rsid w:val="00A35117"/>
    <w:rsid w:val="00A354D2"/>
    <w:rsid w:val="00A35F52"/>
    <w:rsid w:val="00A368B8"/>
    <w:rsid w:val="00A372FB"/>
    <w:rsid w:val="00A37CB3"/>
    <w:rsid w:val="00A41126"/>
    <w:rsid w:val="00A4186F"/>
    <w:rsid w:val="00A41E1E"/>
    <w:rsid w:val="00A42418"/>
    <w:rsid w:val="00A42A29"/>
    <w:rsid w:val="00A42C24"/>
    <w:rsid w:val="00A42F61"/>
    <w:rsid w:val="00A44513"/>
    <w:rsid w:val="00A4626F"/>
    <w:rsid w:val="00A47636"/>
    <w:rsid w:val="00A47F03"/>
    <w:rsid w:val="00A50027"/>
    <w:rsid w:val="00A5082B"/>
    <w:rsid w:val="00A50A6E"/>
    <w:rsid w:val="00A50DCD"/>
    <w:rsid w:val="00A51498"/>
    <w:rsid w:val="00A519A8"/>
    <w:rsid w:val="00A52FDD"/>
    <w:rsid w:val="00A53912"/>
    <w:rsid w:val="00A53E3E"/>
    <w:rsid w:val="00A543EB"/>
    <w:rsid w:val="00A550EF"/>
    <w:rsid w:val="00A56999"/>
    <w:rsid w:val="00A56D42"/>
    <w:rsid w:val="00A56DC0"/>
    <w:rsid w:val="00A603BE"/>
    <w:rsid w:val="00A61537"/>
    <w:rsid w:val="00A61612"/>
    <w:rsid w:val="00A62170"/>
    <w:rsid w:val="00A630CE"/>
    <w:rsid w:val="00A63266"/>
    <w:rsid w:val="00A63BA4"/>
    <w:rsid w:val="00A66539"/>
    <w:rsid w:val="00A673B9"/>
    <w:rsid w:val="00A70014"/>
    <w:rsid w:val="00A7040A"/>
    <w:rsid w:val="00A70431"/>
    <w:rsid w:val="00A70779"/>
    <w:rsid w:val="00A72865"/>
    <w:rsid w:val="00A73048"/>
    <w:rsid w:val="00A73536"/>
    <w:rsid w:val="00A74D6A"/>
    <w:rsid w:val="00A74E12"/>
    <w:rsid w:val="00A74FBC"/>
    <w:rsid w:val="00A75111"/>
    <w:rsid w:val="00A75A20"/>
    <w:rsid w:val="00A7659D"/>
    <w:rsid w:val="00A77DE4"/>
    <w:rsid w:val="00A77EC7"/>
    <w:rsid w:val="00A80873"/>
    <w:rsid w:val="00A8243C"/>
    <w:rsid w:val="00A82B96"/>
    <w:rsid w:val="00A83A08"/>
    <w:rsid w:val="00A83A81"/>
    <w:rsid w:val="00A8438E"/>
    <w:rsid w:val="00A84F3F"/>
    <w:rsid w:val="00A854DA"/>
    <w:rsid w:val="00A859D2"/>
    <w:rsid w:val="00A860DB"/>
    <w:rsid w:val="00A862DA"/>
    <w:rsid w:val="00A86FF2"/>
    <w:rsid w:val="00A8737A"/>
    <w:rsid w:val="00A90066"/>
    <w:rsid w:val="00A90B91"/>
    <w:rsid w:val="00A9155B"/>
    <w:rsid w:val="00A9178F"/>
    <w:rsid w:val="00A9248A"/>
    <w:rsid w:val="00A93998"/>
    <w:rsid w:val="00A95132"/>
    <w:rsid w:val="00A95C92"/>
    <w:rsid w:val="00A97114"/>
    <w:rsid w:val="00A97195"/>
    <w:rsid w:val="00A97290"/>
    <w:rsid w:val="00A97E76"/>
    <w:rsid w:val="00AA1038"/>
    <w:rsid w:val="00AA29F1"/>
    <w:rsid w:val="00AA2B9E"/>
    <w:rsid w:val="00AA30F3"/>
    <w:rsid w:val="00AA4764"/>
    <w:rsid w:val="00AA4867"/>
    <w:rsid w:val="00AA4C32"/>
    <w:rsid w:val="00AA69F6"/>
    <w:rsid w:val="00AA6B17"/>
    <w:rsid w:val="00AA6CD4"/>
    <w:rsid w:val="00AB06BE"/>
    <w:rsid w:val="00AB0728"/>
    <w:rsid w:val="00AB2022"/>
    <w:rsid w:val="00AB2199"/>
    <w:rsid w:val="00AB2D9F"/>
    <w:rsid w:val="00AB33DC"/>
    <w:rsid w:val="00AB3B50"/>
    <w:rsid w:val="00AB45E5"/>
    <w:rsid w:val="00AB5552"/>
    <w:rsid w:val="00AB6467"/>
    <w:rsid w:val="00AB6970"/>
    <w:rsid w:val="00AB6AB7"/>
    <w:rsid w:val="00AB7457"/>
    <w:rsid w:val="00AB779F"/>
    <w:rsid w:val="00AC0283"/>
    <w:rsid w:val="00AC11A0"/>
    <w:rsid w:val="00AC28E9"/>
    <w:rsid w:val="00AC372F"/>
    <w:rsid w:val="00AC3E40"/>
    <w:rsid w:val="00AC48AE"/>
    <w:rsid w:val="00AC4C04"/>
    <w:rsid w:val="00AC58B9"/>
    <w:rsid w:val="00AC65CF"/>
    <w:rsid w:val="00AC676C"/>
    <w:rsid w:val="00AC773B"/>
    <w:rsid w:val="00AC7C5B"/>
    <w:rsid w:val="00AD0960"/>
    <w:rsid w:val="00AD148F"/>
    <w:rsid w:val="00AD2E63"/>
    <w:rsid w:val="00AD4839"/>
    <w:rsid w:val="00AD4D12"/>
    <w:rsid w:val="00AD5A8E"/>
    <w:rsid w:val="00AD608B"/>
    <w:rsid w:val="00AD7557"/>
    <w:rsid w:val="00AD75F0"/>
    <w:rsid w:val="00AD7A98"/>
    <w:rsid w:val="00AE089B"/>
    <w:rsid w:val="00AE1884"/>
    <w:rsid w:val="00AE23AA"/>
    <w:rsid w:val="00AE2A26"/>
    <w:rsid w:val="00AE35F7"/>
    <w:rsid w:val="00AE36AE"/>
    <w:rsid w:val="00AE39CF"/>
    <w:rsid w:val="00AE5D2C"/>
    <w:rsid w:val="00AE6131"/>
    <w:rsid w:val="00AE6B5E"/>
    <w:rsid w:val="00AF027A"/>
    <w:rsid w:val="00AF03FE"/>
    <w:rsid w:val="00AF0498"/>
    <w:rsid w:val="00AF05CA"/>
    <w:rsid w:val="00AF0959"/>
    <w:rsid w:val="00AF142F"/>
    <w:rsid w:val="00AF215D"/>
    <w:rsid w:val="00AF2982"/>
    <w:rsid w:val="00AF2B51"/>
    <w:rsid w:val="00AF3490"/>
    <w:rsid w:val="00AF34D6"/>
    <w:rsid w:val="00AF3E44"/>
    <w:rsid w:val="00AF430A"/>
    <w:rsid w:val="00AF4C70"/>
    <w:rsid w:val="00AF5F33"/>
    <w:rsid w:val="00AF6561"/>
    <w:rsid w:val="00AF65D8"/>
    <w:rsid w:val="00AF7D8B"/>
    <w:rsid w:val="00AF7E7D"/>
    <w:rsid w:val="00B00B53"/>
    <w:rsid w:val="00B02FA9"/>
    <w:rsid w:val="00B03535"/>
    <w:rsid w:val="00B04652"/>
    <w:rsid w:val="00B05B07"/>
    <w:rsid w:val="00B06F82"/>
    <w:rsid w:val="00B07235"/>
    <w:rsid w:val="00B0768A"/>
    <w:rsid w:val="00B07F24"/>
    <w:rsid w:val="00B10536"/>
    <w:rsid w:val="00B10EB2"/>
    <w:rsid w:val="00B117DD"/>
    <w:rsid w:val="00B127D2"/>
    <w:rsid w:val="00B1329B"/>
    <w:rsid w:val="00B13E9B"/>
    <w:rsid w:val="00B13FC1"/>
    <w:rsid w:val="00B153DF"/>
    <w:rsid w:val="00B16A3C"/>
    <w:rsid w:val="00B172BB"/>
    <w:rsid w:val="00B17B7E"/>
    <w:rsid w:val="00B209E7"/>
    <w:rsid w:val="00B2101D"/>
    <w:rsid w:val="00B21E44"/>
    <w:rsid w:val="00B231C1"/>
    <w:rsid w:val="00B23727"/>
    <w:rsid w:val="00B23BCE"/>
    <w:rsid w:val="00B247EB"/>
    <w:rsid w:val="00B25658"/>
    <w:rsid w:val="00B25A0A"/>
    <w:rsid w:val="00B27633"/>
    <w:rsid w:val="00B3042B"/>
    <w:rsid w:val="00B318B8"/>
    <w:rsid w:val="00B3247F"/>
    <w:rsid w:val="00B326C7"/>
    <w:rsid w:val="00B32E46"/>
    <w:rsid w:val="00B32FC1"/>
    <w:rsid w:val="00B3383F"/>
    <w:rsid w:val="00B33AD2"/>
    <w:rsid w:val="00B33C67"/>
    <w:rsid w:val="00B345C4"/>
    <w:rsid w:val="00B34756"/>
    <w:rsid w:val="00B349F1"/>
    <w:rsid w:val="00B34A88"/>
    <w:rsid w:val="00B34FDC"/>
    <w:rsid w:val="00B35784"/>
    <w:rsid w:val="00B35A60"/>
    <w:rsid w:val="00B35BD1"/>
    <w:rsid w:val="00B37D6F"/>
    <w:rsid w:val="00B41DBF"/>
    <w:rsid w:val="00B4256E"/>
    <w:rsid w:val="00B45230"/>
    <w:rsid w:val="00B453E2"/>
    <w:rsid w:val="00B46A24"/>
    <w:rsid w:val="00B47B51"/>
    <w:rsid w:val="00B47CFC"/>
    <w:rsid w:val="00B50239"/>
    <w:rsid w:val="00B508AB"/>
    <w:rsid w:val="00B50DF0"/>
    <w:rsid w:val="00B519D6"/>
    <w:rsid w:val="00B52CAB"/>
    <w:rsid w:val="00B52F46"/>
    <w:rsid w:val="00B53617"/>
    <w:rsid w:val="00B548BE"/>
    <w:rsid w:val="00B5536D"/>
    <w:rsid w:val="00B55841"/>
    <w:rsid w:val="00B5622A"/>
    <w:rsid w:val="00B57F41"/>
    <w:rsid w:val="00B6067A"/>
    <w:rsid w:val="00B608CD"/>
    <w:rsid w:val="00B60B90"/>
    <w:rsid w:val="00B60E53"/>
    <w:rsid w:val="00B646F1"/>
    <w:rsid w:val="00B65914"/>
    <w:rsid w:val="00B67643"/>
    <w:rsid w:val="00B67D82"/>
    <w:rsid w:val="00B704C3"/>
    <w:rsid w:val="00B7110F"/>
    <w:rsid w:val="00B72692"/>
    <w:rsid w:val="00B72FE3"/>
    <w:rsid w:val="00B73A9E"/>
    <w:rsid w:val="00B74780"/>
    <w:rsid w:val="00B74B42"/>
    <w:rsid w:val="00B74BCD"/>
    <w:rsid w:val="00B75ED4"/>
    <w:rsid w:val="00B76059"/>
    <w:rsid w:val="00B765F0"/>
    <w:rsid w:val="00B77045"/>
    <w:rsid w:val="00B770FF"/>
    <w:rsid w:val="00B77438"/>
    <w:rsid w:val="00B778EF"/>
    <w:rsid w:val="00B77C37"/>
    <w:rsid w:val="00B80DD5"/>
    <w:rsid w:val="00B80DDA"/>
    <w:rsid w:val="00B815AB"/>
    <w:rsid w:val="00B81D7B"/>
    <w:rsid w:val="00B825C5"/>
    <w:rsid w:val="00B83B31"/>
    <w:rsid w:val="00B83E89"/>
    <w:rsid w:val="00B841B8"/>
    <w:rsid w:val="00B8420E"/>
    <w:rsid w:val="00B84564"/>
    <w:rsid w:val="00B8468B"/>
    <w:rsid w:val="00B84A45"/>
    <w:rsid w:val="00B84B64"/>
    <w:rsid w:val="00B84C64"/>
    <w:rsid w:val="00B859B4"/>
    <w:rsid w:val="00B859FD"/>
    <w:rsid w:val="00B90149"/>
    <w:rsid w:val="00B90C33"/>
    <w:rsid w:val="00B91032"/>
    <w:rsid w:val="00B9112F"/>
    <w:rsid w:val="00B913BB"/>
    <w:rsid w:val="00B937E4"/>
    <w:rsid w:val="00B93A65"/>
    <w:rsid w:val="00B93B45"/>
    <w:rsid w:val="00B95549"/>
    <w:rsid w:val="00B95CAA"/>
    <w:rsid w:val="00BA0565"/>
    <w:rsid w:val="00BA065C"/>
    <w:rsid w:val="00BA0D92"/>
    <w:rsid w:val="00BA20A6"/>
    <w:rsid w:val="00BA24C6"/>
    <w:rsid w:val="00BA272E"/>
    <w:rsid w:val="00BA28B1"/>
    <w:rsid w:val="00BA2AB1"/>
    <w:rsid w:val="00BA30AC"/>
    <w:rsid w:val="00BA3D19"/>
    <w:rsid w:val="00BA4095"/>
    <w:rsid w:val="00BA4BE9"/>
    <w:rsid w:val="00BA4C1D"/>
    <w:rsid w:val="00BA4CD6"/>
    <w:rsid w:val="00BA4EAF"/>
    <w:rsid w:val="00BA4FCD"/>
    <w:rsid w:val="00BA6689"/>
    <w:rsid w:val="00BA66B3"/>
    <w:rsid w:val="00BB06A4"/>
    <w:rsid w:val="00BB1030"/>
    <w:rsid w:val="00BB125E"/>
    <w:rsid w:val="00BB1AD3"/>
    <w:rsid w:val="00BB1AF9"/>
    <w:rsid w:val="00BB1C80"/>
    <w:rsid w:val="00BB22DE"/>
    <w:rsid w:val="00BB268B"/>
    <w:rsid w:val="00BB29E8"/>
    <w:rsid w:val="00BB3386"/>
    <w:rsid w:val="00BB5583"/>
    <w:rsid w:val="00BB5AB5"/>
    <w:rsid w:val="00BC01CB"/>
    <w:rsid w:val="00BC07C2"/>
    <w:rsid w:val="00BC115B"/>
    <w:rsid w:val="00BC1A07"/>
    <w:rsid w:val="00BC1CC6"/>
    <w:rsid w:val="00BC1D1C"/>
    <w:rsid w:val="00BC26A6"/>
    <w:rsid w:val="00BC2DAD"/>
    <w:rsid w:val="00BC3376"/>
    <w:rsid w:val="00BC3544"/>
    <w:rsid w:val="00BC6A9B"/>
    <w:rsid w:val="00BC728C"/>
    <w:rsid w:val="00BD05E3"/>
    <w:rsid w:val="00BD0A95"/>
    <w:rsid w:val="00BD1A79"/>
    <w:rsid w:val="00BD2433"/>
    <w:rsid w:val="00BD2C85"/>
    <w:rsid w:val="00BD2FA5"/>
    <w:rsid w:val="00BD3315"/>
    <w:rsid w:val="00BD3FDA"/>
    <w:rsid w:val="00BD40CA"/>
    <w:rsid w:val="00BD5377"/>
    <w:rsid w:val="00BD5CE9"/>
    <w:rsid w:val="00BD6604"/>
    <w:rsid w:val="00BD7539"/>
    <w:rsid w:val="00BE00F8"/>
    <w:rsid w:val="00BE0599"/>
    <w:rsid w:val="00BE06C0"/>
    <w:rsid w:val="00BE1761"/>
    <w:rsid w:val="00BE329D"/>
    <w:rsid w:val="00BE365C"/>
    <w:rsid w:val="00BE4120"/>
    <w:rsid w:val="00BE473C"/>
    <w:rsid w:val="00BE5828"/>
    <w:rsid w:val="00BE622B"/>
    <w:rsid w:val="00BE633D"/>
    <w:rsid w:val="00BE6E2E"/>
    <w:rsid w:val="00BE7222"/>
    <w:rsid w:val="00BE7B15"/>
    <w:rsid w:val="00BF08F6"/>
    <w:rsid w:val="00BF306E"/>
    <w:rsid w:val="00BF5B04"/>
    <w:rsid w:val="00BF63E9"/>
    <w:rsid w:val="00BF69D3"/>
    <w:rsid w:val="00C00DD5"/>
    <w:rsid w:val="00C0114C"/>
    <w:rsid w:val="00C0171E"/>
    <w:rsid w:val="00C01A29"/>
    <w:rsid w:val="00C01D8B"/>
    <w:rsid w:val="00C0201B"/>
    <w:rsid w:val="00C0279C"/>
    <w:rsid w:val="00C029ED"/>
    <w:rsid w:val="00C02F28"/>
    <w:rsid w:val="00C03972"/>
    <w:rsid w:val="00C03C2A"/>
    <w:rsid w:val="00C03E05"/>
    <w:rsid w:val="00C05153"/>
    <w:rsid w:val="00C052D8"/>
    <w:rsid w:val="00C06184"/>
    <w:rsid w:val="00C06519"/>
    <w:rsid w:val="00C06BD6"/>
    <w:rsid w:val="00C0737C"/>
    <w:rsid w:val="00C10B9F"/>
    <w:rsid w:val="00C10D05"/>
    <w:rsid w:val="00C12095"/>
    <w:rsid w:val="00C1237E"/>
    <w:rsid w:val="00C12572"/>
    <w:rsid w:val="00C13079"/>
    <w:rsid w:val="00C136A6"/>
    <w:rsid w:val="00C13DE8"/>
    <w:rsid w:val="00C1448D"/>
    <w:rsid w:val="00C1464B"/>
    <w:rsid w:val="00C147E8"/>
    <w:rsid w:val="00C151A0"/>
    <w:rsid w:val="00C1593E"/>
    <w:rsid w:val="00C15BB8"/>
    <w:rsid w:val="00C15EB3"/>
    <w:rsid w:val="00C1638C"/>
    <w:rsid w:val="00C175C5"/>
    <w:rsid w:val="00C17AE1"/>
    <w:rsid w:val="00C17DBA"/>
    <w:rsid w:val="00C17F8A"/>
    <w:rsid w:val="00C20D61"/>
    <w:rsid w:val="00C20EC5"/>
    <w:rsid w:val="00C20FE6"/>
    <w:rsid w:val="00C21CE2"/>
    <w:rsid w:val="00C23B80"/>
    <w:rsid w:val="00C23E35"/>
    <w:rsid w:val="00C24638"/>
    <w:rsid w:val="00C248C4"/>
    <w:rsid w:val="00C24905"/>
    <w:rsid w:val="00C24E83"/>
    <w:rsid w:val="00C278B7"/>
    <w:rsid w:val="00C27DE5"/>
    <w:rsid w:val="00C300DD"/>
    <w:rsid w:val="00C30473"/>
    <w:rsid w:val="00C320FA"/>
    <w:rsid w:val="00C32E28"/>
    <w:rsid w:val="00C33BFA"/>
    <w:rsid w:val="00C35038"/>
    <w:rsid w:val="00C35490"/>
    <w:rsid w:val="00C35CE9"/>
    <w:rsid w:val="00C362F3"/>
    <w:rsid w:val="00C371B4"/>
    <w:rsid w:val="00C37EB0"/>
    <w:rsid w:val="00C407D9"/>
    <w:rsid w:val="00C41334"/>
    <w:rsid w:val="00C41C5D"/>
    <w:rsid w:val="00C423D2"/>
    <w:rsid w:val="00C42BA8"/>
    <w:rsid w:val="00C453F4"/>
    <w:rsid w:val="00C45A8E"/>
    <w:rsid w:val="00C45B77"/>
    <w:rsid w:val="00C45FAB"/>
    <w:rsid w:val="00C46AEA"/>
    <w:rsid w:val="00C47424"/>
    <w:rsid w:val="00C5009E"/>
    <w:rsid w:val="00C50B3C"/>
    <w:rsid w:val="00C53F8B"/>
    <w:rsid w:val="00C5415C"/>
    <w:rsid w:val="00C5467A"/>
    <w:rsid w:val="00C553A9"/>
    <w:rsid w:val="00C5685D"/>
    <w:rsid w:val="00C56A9B"/>
    <w:rsid w:val="00C60F66"/>
    <w:rsid w:val="00C6122B"/>
    <w:rsid w:val="00C62419"/>
    <w:rsid w:val="00C62455"/>
    <w:rsid w:val="00C627B2"/>
    <w:rsid w:val="00C62F12"/>
    <w:rsid w:val="00C63079"/>
    <w:rsid w:val="00C64A62"/>
    <w:rsid w:val="00C653C1"/>
    <w:rsid w:val="00C668EA"/>
    <w:rsid w:val="00C66E0B"/>
    <w:rsid w:val="00C671BA"/>
    <w:rsid w:val="00C67BC2"/>
    <w:rsid w:val="00C7081D"/>
    <w:rsid w:val="00C70B31"/>
    <w:rsid w:val="00C70EF9"/>
    <w:rsid w:val="00C7227D"/>
    <w:rsid w:val="00C72C4D"/>
    <w:rsid w:val="00C73242"/>
    <w:rsid w:val="00C73B9A"/>
    <w:rsid w:val="00C73D6B"/>
    <w:rsid w:val="00C7446A"/>
    <w:rsid w:val="00C77B8E"/>
    <w:rsid w:val="00C77F09"/>
    <w:rsid w:val="00C81D62"/>
    <w:rsid w:val="00C822AD"/>
    <w:rsid w:val="00C829BC"/>
    <w:rsid w:val="00C83C06"/>
    <w:rsid w:val="00C84394"/>
    <w:rsid w:val="00C8480F"/>
    <w:rsid w:val="00C84C8E"/>
    <w:rsid w:val="00C84FA3"/>
    <w:rsid w:val="00C86C2F"/>
    <w:rsid w:val="00C86CAC"/>
    <w:rsid w:val="00C8753E"/>
    <w:rsid w:val="00C87960"/>
    <w:rsid w:val="00C905B6"/>
    <w:rsid w:val="00C906BF"/>
    <w:rsid w:val="00C91221"/>
    <w:rsid w:val="00C91A90"/>
    <w:rsid w:val="00C935FC"/>
    <w:rsid w:val="00C95054"/>
    <w:rsid w:val="00CA070C"/>
    <w:rsid w:val="00CA0943"/>
    <w:rsid w:val="00CA1CDD"/>
    <w:rsid w:val="00CA2F1F"/>
    <w:rsid w:val="00CA39EC"/>
    <w:rsid w:val="00CA443B"/>
    <w:rsid w:val="00CA5B87"/>
    <w:rsid w:val="00CA6ACD"/>
    <w:rsid w:val="00CA7683"/>
    <w:rsid w:val="00CB000D"/>
    <w:rsid w:val="00CB05B2"/>
    <w:rsid w:val="00CB09CB"/>
    <w:rsid w:val="00CB09F2"/>
    <w:rsid w:val="00CB0AEB"/>
    <w:rsid w:val="00CB1932"/>
    <w:rsid w:val="00CB1B2F"/>
    <w:rsid w:val="00CB227F"/>
    <w:rsid w:val="00CB2878"/>
    <w:rsid w:val="00CB36F0"/>
    <w:rsid w:val="00CB3854"/>
    <w:rsid w:val="00CB3D92"/>
    <w:rsid w:val="00CB456A"/>
    <w:rsid w:val="00CB5A79"/>
    <w:rsid w:val="00CB77F2"/>
    <w:rsid w:val="00CB7EC2"/>
    <w:rsid w:val="00CC00DC"/>
    <w:rsid w:val="00CC0459"/>
    <w:rsid w:val="00CC08ED"/>
    <w:rsid w:val="00CC09B5"/>
    <w:rsid w:val="00CC0A7D"/>
    <w:rsid w:val="00CC16A7"/>
    <w:rsid w:val="00CC1CD4"/>
    <w:rsid w:val="00CC2413"/>
    <w:rsid w:val="00CC3663"/>
    <w:rsid w:val="00CC4134"/>
    <w:rsid w:val="00CC4458"/>
    <w:rsid w:val="00CC4E69"/>
    <w:rsid w:val="00CC5186"/>
    <w:rsid w:val="00CC51CC"/>
    <w:rsid w:val="00CC550E"/>
    <w:rsid w:val="00CC5C35"/>
    <w:rsid w:val="00CC6299"/>
    <w:rsid w:val="00CC62A3"/>
    <w:rsid w:val="00CC6C29"/>
    <w:rsid w:val="00CC70AB"/>
    <w:rsid w:val="00CC716C"/>
    <w:rsid w:val="00CC72D4"/>
    <w:rsid w:val="00CD18EB"/>
    <w:rsid w:val="00CD1D8A"/>
    <w:rsid w:val="00CD2A5F"/>
    <w:rsid w:val="00CD2ADD"/>
    <w:rsid w:val="00CD2BBB"/>
    <w:rsid w:val="00CD3414"/>
    <w:rsid w:val="00CD35F5"/>
    <w:rsid w:val="00CD36F9"/>
    <w:rsid w:val="00CD3CD3"/>
    <w:rsid w:val="00CD52E9"/>
    <w:rsid w:val="00CD67C8"/>
    <w:rsid w:val="00CD758D"/>
    <w:rsid w:val="00CE0572"/>
    <w:rsid w:val="00CE149D"/>
    <w:rsid w:val="00CE228B"/>
    <w:rsid w:val="00CE2596"/>
    <w:rsid w:val="00CE2E33"/>
    <w:rsid w:val="00CE3268"/>
    <w:rsid w:val="00CE3847"/>
    <w:rsid w:val="00CE44C3"/>
    <w:rsid w:val="00CE4C70"/>
    <w:rsid w:val="00CE50FA"/>
    <w:rsid w:val="00CE57BE"/>
    <w:rsid w:val="00CE5CF7"/>
    <w:rsid w:val="00CE5D93"/>
    <w:rsid w:val="00CE64D5"/>
    <w:rsid w:val="00CE6589"/>
    <w:rsid w:val="00CF008D"/>
    <w:rsid w:val="00CF0783"/>
    <w:rsid w:val="00CF1DBA"/>
    <w:rsid w:val="00CF3427"/>
    <w:rsid w:val="00CF3875"/>
    <w:rsid w:val="00CF4070"/>
    <w:rsid w:val="00CF5239"/>
    <w:rsid w:val="00CF77C8"/>
    <w:rsid w:val="00D006D4"/>
    <w:rsid w:val="00D00E17"/>
    <w:rsid w:val="00D031FC"/>
    <w:rsid w:val="00D05746"/>
    <w:rsid w:val="00D05936"/>
    <w:rsid w:val="00D061E1"/>
    <w:rsid w:val="00D06E89"/>
    <w:rsid w:val="00D06F03"/>
    <w:rsid w:val="00D079B1"/>
    <w:rsid w:val="00D10712"/>
    <w:rsid w:val="00D10F34"/>
    <w:rsid w:val="00D12A78"/>
    <w:rsid w:val="00D13C1A"/>
    <w:rsid w:val="00D15AB5"/>
    <w:rsid w:val="00D20F42"/>
    <w:rsid w:val="00D21018"/>
    <w:rsid w:val="00D228E7"/>
    <w:rsid w:val="00D24A4F"/>
    <w:rsid w:val="00D26492"/>
    <w:rsid w:val="00D26C52"/>
    <w:rsid w:val="00D26E6D"/>
    <w:rsid w:val="00D2784B"/>
    <w:rsid w:val="00D30165"/>
    <w:rsid w:val="00D30A37"/>
    <w:rsid w:val="00D30EA2"/>
    <w:rsid w:val="00D31001"/>
    <w:rsid w:val="00D31A09"/>
    <w:rsid w:val="00D33A53"/>
    <w:rsid w:val="00D33AA6"/>
    <w:rsid w:val="00D347F1"/>
    <w:rsid w:val="00D35519"/>
    <w:rsid w:val="00D35551"/>
    <w:rsid w:val="00D3672F"/>
    <w:rsid w:val="00D36766"/>
    <w:rsid w:val="00D36C44"/>
    <w:rsid w:val="00D36D3D"/>
    <w:rsid w:val="00D374B2"/>
    <w:rsid w:val="00D4139C"/>
    <w:rsid w:val="00D41E14"/>
    <w:rsid w:val="00D42460"/>
    <w:rsid w:val="00D424A3"/>
    <w:rsid w:val="00D42B3E"/>
    <w:rsid w:val="00D42C39"/>
    <w:rsid w:val="00D42DB9"/>
    <w:rsid w:val="00D43473"/>
    <w:rsid w:val="00D43FF0"/>
    <w:rsid w:val="00D444B8"/>
    <w:rsid w:val="00D44569"/>
    <w:rsid w:val="00D452D0"/>
    <w:rsid w:val="00D45919"/>
    <w:rsid w:val="00D45B42"/>
    <w:rsid w:val="00D45E96"/>
    <w:rsid w:val="00D4763A"/>
    <w:rsid w:val="00D51DB0"/>
    <w:rsid w:val="00D52561"/>
    <w:rsid w:val="00D53988"/>
    <w:rsid w:val="00D53AEB"/>
    <w:rsid w:val="00D54693"/>
    <w:rsid w:val="00D546F9"/>
    <w:rsid w:val="00D54E77"/>
    <w:rsid w:val="00D55ECD"/>
    <w:rsid w:val="00D561DD"/>
    <w:rsid w:val="00D563BC"/>
    <w:rsid w:val="00D56EDD"/>
    <w:rsid w:val="00D576B2"/>
    <w:rsid w:val="00D57718"/>
    <w:rsid w:val="00D577B1"/>
    <w:rsid w:val="00D57A11"/>
    <w:rsid w:val="00D57DB4"/>
    <w:rsid w:val="00D60642"/>
    <w:rsid w:val="00D61487"/>
    <w:rsid w:val="00D618B2"/>
    <w:rsid w:val="00D62D47"/>
    <w:rsid w:val="00D641DD"/>
    <w:rsid w:val="00D64B92"/>
    <w:rsid w:val="00D64C13"/>
    <w:rsid w:val="00D65A38"/>
    <w:rsid w:val="00D65A9E"/>
    <w:rsid w:val="00D706EF"/>
    <w:rsid w:val="00D71519"/>
    <w:rsid w:val="00D7182B"/>
    <w:rsid w:val="00D71C01"/>
    <w:rsid w:val="00D7276E"/>
    <w:rsid w:val="00D72E18"/>
    <w:rsid w:val="00D73664"/>
    <w:rsid w:val="00D73FA8"/>
    <w:rsid w:val="00D740C2"/>
    <w:rsid w:val="00D742FD"/>
    <w:rsid w:val="00D745E1"/>
    <w:rsid w:val="00D75063"/>
    <w:rsid w:val="00D75E9A"/>
    <w:rsid w:val="00D767F1"/>
    <w:rsid w:val="00D76867"/>
    <w:rsid w:val="00D774D5"/>
    <w:rsid w:val="00D77981"/>
    <w:rsid w:val="00D814CA"/>
    <w:rsid w:val="00D8195A"/>
    <w:rsid w:val="00D81C82"/>
    <w:rsid w:val="00D823A5"/>
    <w:rsid w:val="00D83813"/>
    <w:rsid w:val="00D84204"/>
    <w:rsid w:val="00D85931"/>
    <w:rsid w:val="00D85BF2"/>
    <w:rsid w:val="00D85E06"/>
    <w:rsid w:val="00D85E5C"/>
    <w:rsid w:val="00D85FA7"/>
    <w:rsid w:val="00D8661E"/>
    <w:rsid w:val="00D86D03"/>
    <w:rsid w:val="00D87E4E"/>
    <w:rsid w:val="00D905B0"/>
    <w:rsid w:val="00D91832"/>
    <w:rsid w:val="00D924FD"/>
    <w:rsid w:val="00D93608"/>
    <w:rsid w:val="00D939DA"/>
    <w:rsid w:val="00D93E5B"/>
    <w:rsid w:val="00D955DC"/>
    <w:rsid w:val="00D97657"/>
    <w:rsid w:val="00D9768F"/>
    <w:rsid w:val="00D97D90"/>
    <w:rsid w:val="00DA0113"/>
    <w:rsid w:val="00DA1722"/>
    <w:rsid w:val="00DA409F"/>
    <w:rsid w:val="00DA51F9"/>
    <w:rsid w:val="00DA58E6"/>
    <w:rsid w:val="00DA5AAB"/>
    <w:rsid w:val="00DA601F"/>
    <w:rsid w:val="00DA64C5"/>
    <w:rsid w:val="00DA7A4C"/>
    <w:rsid w:val="00DB013D"/>
    <w:rsid w:val="00DB1580"/>
    <w:rsid w:val="00DB27CE"/>
    <w:rsid w:val="00DB3288"/>
    <w:rsid w:val="00DB3CC1"/>
    <w:rsid w:val="00DB48E5"/>
    <w:rsid w:val="00DB4906"/>
    <w:rsid w:val="00DB4A33"/>
    <w:rsid w:val="00DB4BA5"/>
    <w:rsid w:val="00DB5373"/>
    <w:rsid w:val="00DB5B3A"/>
    <w:rsid w:val="00DB6AE6"/>
    <w:rsid w:val="00DB6BCF"/>
    <w:rsid w:val="00DC0075"/>
    <w:rsid w:val="00DC0436"/>
    <w:rsid w:val="00DC0A60"/>
    <w:rsid w:val="00DC296F"/>
    <w:rsid w:val="00DC410D"/>
    <w:rsid w:val="00DC444D"/>
    <w:rsid w:val="00DC445A"/>
    <w:rsid w:val="00DC4DEF"/>
    <w:rsid w:val="00DC5885"/>
    <w:rsid w:val="00DC61D9"/>
    <w:rsid w:val="00DC6471"/>
    <w:rsid w:val="00DC716F"/>
    <w:rsid w:val="00DC7244"/>
    <w:rsid w:val="00DC7521"/>
    <w:rsid w:val="00DC77E4"/>
    <w:rsid w:val="00DC788E"/>
    <w:rsid w:val="00DD0202"/>
    <w:rsid w:val="00DD0363"/>
    <w:rsid w:val="00DD0426"/>
    <w:rsid w:val="00DD0D27"/>
    <w:rsid w:val="00DD103A"/>
    <w:rsid w:val="00DD1808"/>
    <w:rsid w:val="00DD1AA3"/>
    <w:rsid w:val="00DD24DE"/>
    <w:rsid w:val="00DD2A16"/>
    <w:rsid w:val="00DD2F8B"/>
    <w:rsid w:val="00DD30A7"/>
    <w:rsid w:val="00DD372D"/>
    <w:rsid w:val="00DD5222"/>
    <w:rsid w:val="00DD52A4"/>
    <w:rsid w:val="00DD5C49"/>
    <w:rsid w:val="00DD6CCA"/>
    <w:rsid w:val="00DD753E"/>
    <w:rsid w:val="00DD7E99"/>
    <w:rsid w:val="00DE1DD8"/>
    <w:rsid w:val="00DE1FF7"/>
    <w:rsid w:val="00DE37C8"/>
    <w:rsid w:val="00DE39E4"/>
    <w:rsid w:val="00DE5CC8"/>
    <w:rsid w:val="00DE6206"/>
    <w:rsid w:val="00DE6274"/>
    <w:rsid w:val="00DE64C0"/>
    <w:rsid w:val="00DE6BF5"/>
    <w:rsid w:val="00DE7E4E"/>
    <w:rsid w:val="00DF072D"/>
    <w:rsid w:val="00DF0FFA"/>
    <w:rsid w:val="00DF1355"/>
    <w:rsid w:val="00DF19EA"/>
    <w:rsid w:val="00DF2464"/>
    <w:rsid w:val="00DF2820"/>
    <w:rsid w:val="00DF295F"/>
    <w:rsid w:val="00DF2C26"/>
    <w:rsid w:val="00DF3082"/>
    <w:rsid w:val="00DF518C"/>
    <w:rsid w:val="00DF5F32"/>
    <w:rsid w:val="00DF651A"/>
    <w:rsid w:val="00DF6912"/>
    <w:rsid w:val="00DF70C6"/>
    <w:rsid w:val="00DF7907"/>
    <w:rsid w:val="00DF7E2B"/>
    <w:rsid w:val="00E007DA"/>
    <w:rsid w:val="00E01305"/>
    <w:rsid w:val="00E01D10"/>
    <w:rsid w:val="00E0216A"/>
    <w:rsid w:val="00E02556"/>
    <w:rsid w:val="00E034EB"/>
    <w:rsid w:val="00E037EE"/>
    <w:rsid w:val="00E03C40"/>
    <w:rsid w:val="00E04AA0"/>
    <w:rsid w:val="00E064B6"/>
    <w:rsid w:val="00E0761B"/>
    <w:rsid w:val="00E07F1E"/>
    <w:rsid w:val="00E10A4E"/>
    <w:rsid w:val="00E1160A"/>
    <w:rsid w:val="00E14942"/>
    <w:rsid w:val="00E14BE5"/>
    <w:rsid w:val="00E14E62"/>
    <w:rsid w:val="00E1541F"/>
    <w:rsid w:val="00E1552E"/>
    <w:rsid w:val="00E1596B"/>
    <w:rsid w:val="00E15AFF"/>
    <w:rsid w:val="00E16AF0"/>
    <w:rsid w:val="00E17B09"/>
    <w:rsid w:val="00E22541"/>
    <w:rsid w:val="00E22CDF"/>
    <w:rsid w:val="00E236FD"/>
    <w:rsid w:val="00E238E0"/>
    <w:rsid w:val="00E24344"/>
    <w:rsid w:val="00E24ACD"/>
    <w:rsid w:val="00E26AA1"/>
    <w:rsid w:val="00E26DF9"/>
    <w:rsid w:val="00E30783"/>
    <w:rsid w:val="00E30898"/>
    <w:rsid w:val="00E30D7A"/>
    <w:rsid w:val="00E31D8E"/>
    <w:rsid w:val="00E32293"/>
    <w:rsid w:val="00E32614"/>
    <w:rsid w:val="00E327B7"/>
    <w:rsid w:val="00E332C1"/>
    <w:rsid w:val="00E34444"/>
    <w:rsid w:val="00E3492D"/>
    <w:rsid w:val="00E35728"/>
    <w:rsid w:val="00E36353"/>
    <w:rsid w:val="00E36852"/>
    <w:rsid w:val="00E4024A"/>
    <w:rsid w:val="00E4093E"/>
    <w:rsid w:val="00E427CF"/>
    <w:rsid w:val="00E43801"/>
    <w:rsid w:val="00E44F16"/>
    <w:rsid w:val="00E4575A"/>
    <w:rsid w:val="00E45A90"/>
    <w:rsid w:val="00E4612B"/>
    <w:rsid w:val="00E465CA"/>
    <w:rsid w:val="00E46E43"/>
    <w:rsid w:val="00E47220"/>
    <w:rsid w:val="00E50A0B"/>
    <w:rsid w:val="00E50F22"/>
    <w:rsid w:val="00E51B57"/>
    <w:rsid w:val="00E52543"/>
    <w:rsid w:val="00E5304F"/>
    <w:rsid w:val="00E5365C"/>
    <w:rsid w:val="00E54049"/>
    <w:rsid w:val="00E540A7"/>
    <w:rsid w:val="00E54123"/>
    <w:rsid w:val="00E56DFA"/>
    <w:rsid w:val="00E57113"/>
    <w:rsid w:val="00E574A1"/>
    <w:rsid w:val="00E57B11"/>
    <w:rsid w:val="00E57CD1"/>
    <w:rsid w:val="00E57EFA"/>
    <w:rsid w:val="00E607D1"/>
    <w:rsid w:val="00E608DC"/>
    <w:rsid w:val="00E61E23"/>
    <w:rsid w:val="00E62004"/>
    <w:rsid w:val="00E629E4"/>
    <w:rsid w:val="00E62F0B"/>
    <w:rsid w:val="00E63606"/>
    <w:rsid w:val="00E63FA5"/>
    <w:rsid w:val="00E64577"/>
    <w:rsid w:val="00E65EA4"/>
    <w:rsid w:val="00E66C73"/>
    <w:rsid w:val="00E66E13"/>
    <w:rsid w:val="00E70D90"/>
    <w:rsid w:val="00E714EB"/>
    <w:rsid w:val="00E71ADD"/>
    <w:rsid w:val="00E72981"/>
    <w:rsid w:val="00E72DF2"/>
    <w:rsid w:val="00E73096"/>
    <w:rsid w:val="00E73D97"/>
    <w:rsid w:val="00E75324"/>
    <w:rsid w:val="00E75A18"/>
    <w:rsid w:val="00E7646E"/>
    <w:rsid w:val="00E77045"/>
    <w:rsid w:val="00E8002E"/>
    <w:rsid w:val="00E80228"/>
    <w:rsid w:val="00E820C8"/>
    <w:rsid w:val="00E830DE"/>
    <w:rsid w:val="00E85542"/>
    <w:rsid w:val="00E8623F"/>
    <w:rsid w:val="00E869CF"/>
    <w:rsid w:val="00E86D97"/>
    <w:rsid w:val="00E87B24"/>
    <w:rsid w:val="00E90833"/>
    <w:rsid w:val="00E908DA"/>
    <w:rsid w:val="00E90D7F"/>
    <w:rsid w:val="00E92005"/>
    <w:rsid w:val="00E923F7"/>
    <w:rsid w:val="00E92B57"/>
    <w:rsid w:val="00E93C12"/>
    <w:rsid w:val="00E93E4F"/>
    <w:rsid w:val="00E9442E"/>
    <w:rsid w:val="00E94B43"/>
    <w:rsid w:val="00E94C35"/>
    <w:rsid w:val="00E9555B"/>
    <w:rsid w:val="00E96C24"/>
    <w:rsid w:val="00E96E28"/>
    <w:rsid w:val="00E97871"/>
    <w:rsid w:val="00E978F6"/>
    <w:rsid w:val="00E979F0"/>
    <w:rsid w:val="00EA0BF2"/>
    <w:rsid w:val="00EA139D"/>
    <w:rsid w:val="00EA18F3"/>
    <w:rsid w:val="00EA306D"/>
    <w:rsid w:val="00EA30F1"/>
    <w:rsid w:val="00EA3282"/>
    <w:rsid w:val="00EA3C55"/>
    <w:rsid w:val="00EA3E72"/>
    <w:rsid w:val="00EA4296"/>
    <w:rsid w:val="00EA46C6"/>
    <w:rsid w:val="00EA545C"/>
    <w:rsid w:val="00EA629D"/>
    <w:rsid w:val="00EA7994"/>
    <w:rsid w:val="00EB0093"/>
    <w:rsid w:val="00EB085F"/>
    <w:rsid w:val="00EB2A23"/>
    <w:rsid w:val="00EB374E"/>
    <w:rsid w:val="00EB5DB3"/>
    <w:rsid w:val="00EB62C1"/>
    <w:rsid w:val="00EB646C"/>
    <w:rsid w:val="00EC0AED"/>
    <w:rsid w:val="00EC14BF"/>
    <w:rsid w:val="00EC1625"/>
    <w:rsid w:val="00EC2B4D"/>
    <w:rsid w:val="00EC2BAC"/>
    <w:rsid w:val="00EC2CCB"/>
    <w:rsid w:val="00EC3F1F"/>
    <w:rsid w:val="00EC44BE"/>
    <w:rsid w:val="00EC75EC"/>
    <w:rsid w:val="00EC77BD"/>
    <w:rsid w:val="00ED0409"/>
    <w:rsid w:val="00ED05C4"/>
    <w:rsid w:val="00ED1127"/>
    <w:rsid w:val="00ED1676"/>
    <w:rsid w:val="00ED24BE"/>
    <w:rsid w:val="00ED251A"/>
    <w:rsid w:val="00ED280E"/>
    <w:rsid w:val="00ED2919"/>
    <w:rsid w:val="00ED2C30"/>
    <w:rsid w:val="00ED3040"/>
    <w:rsid w:val="00ED5000"/>
    <w:rsid w:val="00ED510A"/>
    <w:rsid w:val="00ED5DAA"/>
    <w:rsid w:val="00ED61F2"/>
    <w:rsid w:val="00ED62C8"/>
    <w:rsid w:val="00ED7C95"/>
    <w:rsid w:val="00EE11AF"/>
    <w:rsid w:val="00EE164E"/>
    <w:rsid w:val="00EE1AD9"/>
    <w:rsid w:val="00EE1C33"/>
    <w:rsid w:val="00EE2189"/>
    <w:rsid w:val="00EE2C36"/>
    <w:rsid w:val="00EE2DAD"/>
    <w:rsid w:val="00EE3B28"/>
    <w:rsid w:val="00EE3D88"/>
    <w:rsid w:val="00EE5D0B"/>
    <w:rsid w:val="00EE7631"/>
    <w:rsid w:val="00EF268B"/>
    <w:rsid w:val="00EF317F"/>
    <w:rsid w:val="00EF3D58"/>
    <w:rsid w:val="00EF52E7"/>
    <w:rsid w:val="00EF546E"/>
    <w:rsid w:val="00EF6FFB"/>
    <w:rsid w:val="00F00211"/>
    <w:rsid w:val="00F01139"/>
    <w:rsid w:val="00F02C67"/>
    <w:rsid w:val="00F0345A"/>
    <w:rsid w:val="00F0376F"/>
    <w:rsid w:val="00F05709"/>
    <w:rsid w:val="00F06157"/>
    <w:rsid w:val="00F06A3C"/>
    <w:rsid w:val="00F07703"/>
    <w:rsid w:val="00F0786B"/>
    <w:rsid w:val="00F07C6D"/>
    <w:rsid w:val="00F10716"/>
    <w:rsid w:val="00F10CC4"/>
    <w:rsid w:val="00F1101B"/>
    <w:rsid w:val="00F1123B"/>
    <w:rsid w:val="00F11B62"/>
    <w:rsid w:val="00F12492"/>
    <w:rsid w:val="00F13AAF"/>
    <w:rsid w:val="00F142D6"/>
    <w:rsid w:val="00F1485C"/>
    <w:rsid w:val="00F14E71"/>
    <w:rsid w:val="00F15329"/>
    <w:rsid w:val="00F153D5"/>
    <w:rsid w:val="00F1575A"/>
    <w:rsid w:val="00F157B9"/>
    <w:rsid w:val="00F15D53"/>
    <w:rsid w:val="00F1735E"/>
    <w:rsid w:val="00F2007E"/>
    <w:rsid w:val="00F2054B"/>
    <w:rsid w:val="00F212C8"/>
    <w:rsid w:val="00F215C4"/>
    <w:rsid w:val="00F2208A"/>
    <w:rsid w:val="00F22431"/>
    <w:rsid w:val="00F225F6"/>
    <w:rsid w:val="00F233E6"/>
    <w:rsid w:val="00F23907"/>
    <w:rsid w:val="00F25CEF"/>
    <w:rsid w:val="00F26E6F"/>
    <w:rsid w:val="00F26FE6"/>
    <w:rsid w:val="00F2754D"/>
    <w:rsid w:val="00F276DD"/>
    <w:rsid w:val="00F3053F"/>
    <w:rsid w:val="00F30C8D"/>
    <w:rsid w:val="00F3153D"/>
    <w:rsid w:val="00F325AB"/>
    <w:rsid w:val="00F32B4D"/>
    <w:rsid w:val="00F32F91"/>
    <w:rsid w:val="00F35E03"/>
    <w:rsid w:val="00F36568"/>
    <w:rsid w:val="00F369C2"/>
    <w:rsid w:val="00F370C6"/>
    <w:rsid w:val="00F40590"/>
    <w:rsid w:val="00F436D3"/>
    <w:rsid w:val="00F43AF2"/>
    <w:rsid w:val="00F45706"/>
    <w:rsid w:val="00F45C0A"/>
    <w:rsid w:val="00F45DCD"/>
    <w:rsid w:val="00F46060"/>
    <w:rsid w:val="00F463B4"/>
    <w:rsid w:val="00F47D9E"/>
    <w:rsid w:val="00F508A8"/>
    <w:rsid w:val="00F514DF"/>
    <w:rsid w:val="00F5166F"/>
    <w:rsid w:val="00F51C76"/>
    <w:rsid w:val="00F52726"/>
    <w:rsid w:val="00F53CCF"/>
    <w:rsid w:val="00F540FD"/>
    <w:rsid w:val="00F5498A"/>
    <w:rsid w:val="00F54F8A"/>
    <w:rsid w:val="00F554B2"/>
    <w:rsid w:val="00F55F85"/>
    <w:rsid w:val="00F57309"/>
    <w:rsid w:val="00F57CBF"/>
    <w:rsid w:val="00F57F57"/>
    <w:rsid w:val="00F6047B"/>
    <w:rsid w:val="00F613B4"/>
    <w:rsid w:val="00F6158B"/>
    <w:rsid w:val="00F61B08"/>
    <w:rsid w:val="00F6208D"/>
    <w:rsid w:val="00F6246C"/>
    <w:rsid w:val="00F625D9"/>
    <w:rsid w:val="00F6291A"/>
    <w:rsid w:val="00F62A63"/>
    <w:rsid w:val="00F63BA2"/>
    <w:rsid w:val="00F642C1"/>
    <w:rsid w:val="00F645CD"/>
    <w:rsid w:val="00F648F3"/>
    <w:rsid w:val="00F64AE3"/>
    <w:rsid w:val="00F671BB"/>
    <w:rsid w:val="00F6727F"/>
    <w:rsid w:val="00F70ED4"/>
    <w:rsid w:val="00F712AB"/>
    <w:rsid w:val="00F72EA4"/>
    <w:rsid w:val="00F73773"/>
    <w:rsid w:val="00F7385F"/>
    <w:rsid w:val="00F745B0"/>
    <w:rsid w:val="00F74A14"/>
    <w:rsid w:val="00F751A8"/>
    <w:rsid w:val="00F76BEF"/>
    <w:rsid w:val="00F76D5B"/>
    <w:rsid w:val="00F76F1A"/>
    <w:rsid w:val="00F77F24"/>
    <w:rsid w:val="00F77F56"/>
    <w:rsid w:val="00F8011B"/>
    <w:rsid w:val="00F816F4"/>
    <w:rsid w:val="00F81B47"/>
    <w:rsid w:val="00F81D7A"/>
    <w:rsid w:val="00F82EAE"/>
    <w:rsid w:val="00F8311C"/>
    <w:rsid w:val="00F835A1"/>
    <w:rsid w:val="00F83EBA"/>
    <w:rsid w:val="00F8454F"/>
    <w:rsid w:val="00F85B6C"/>
    <w:rsid w:val="00F86208"/>
    <w:rsid w:val="00F87808"/>
    <w:rsid w:val="00F90887"/>
    <w:rsid w:val="00F90E9E"/>
    <w:rsid w:val="00F9207B"/>
    <w:rsid w:val="00F93524"/>
    <w:rsid w:val="00F93579"/>
    <w:rsid w:val="00F94C8B"/>
    <w:rsid w:val="00F95059"/>
    <w:rsid w:val="00F96432"/>
    <w:rsid w:val="00F96473"/>
    <w:rsid w:val="00F964C0"/>
    <w:rsid w:val="00F964E4"/>
    <w:rsid w:val="00F967B0"/>
    <w:rsid w:val="00F97D8F"/>
    <w:rsid w:val="00FA0882"/>
    <w:rsid w:val="00FA0DE3"/>
    <w:rsid w:val="00FA1284"/>
    <w:rsid w:val="00FA13C7"/>
    <w:rsid w:val="00FA18B5"/>
    <w:rsid w:val="00FA1AFE"/>
    <w:rsid w:val="00FA3231"/>
    <w:rsid w:val="00FA4AF5"/>
    <w:rsid w:val="00FA4EE0"/>
    <w:rsid w:val="00FA5DFD"/>
    <w:rsid w:val="00FA5F93"/>
    <w:rsid w:val="00FA739C"/>
    <w:rsid w:val="00FA74E6"/>
    <w:rsid w:val="00FA7866"/>
    <w:rsid w:val="00FB0419"/>
    <w:rsid w:val="00FB0A0F"/>
    <w:rsid w:val="00FB0BD5"/>
    <w:rsid w:val="00FB1AE1"/>
    <w:rsid w:val="00FB1CE5"/>
    <w:rsid w:val="00FB3779"/>
    <w:rsid w:val="00FB3EF4"/>
    <w:rsid w:val="00FB445E"/>
    <w:rsid w:val="00FB4784"/>
    <w:rsid w:val="00FB50F0"/>
    <w:rsid w:val="00FB5E4E"/>
    <w:rsid w:val="00FB72AD"/>
    <w:rsid w:val="00FB7413"/>
    <w:rsid w:val="00FC005D"/>
    <w:rsid w:val="00FC044D"/>
    <w:rsid w:val="00FC078D"/>
    <w:rsid w:val="00FC2637"/>
    <w:rsid w:val="00FC2BB5"/>
    <w:rsid w:val="00FC2CE5"/>
    <w:rsid w:val="00FC2D5E"/>
    <w:rsid w:val="00FC2E61"/>
    <w:rsid w:val="00FC316B"/>
    <w:rsid w:val="00FC3436"/>
    <w:rsid w:val="00FC3A59"/>
    <w:rsid w:val="00FC54A4"/>
    <w:rsid w:val="00FC710F"/>
    <w:rsid w:val="00FC768B"/>
    <w:rsid w:val="00FC7A95"/>
    <w:rsid w:val="00FD0B9A"/>
    <w:rsid w:val="00FD0CA5"/>
    <w:rsid w:val="00FD164F"/>
    <w:rsid w:val="00FD1BF5"/>
    <w:rsid w:val="00FD1CEB"/>
    <w:rsid w:val="00FD2927"/>
    <w:rsid w:val="00FD2BFD"/>
    <w:rsid w:val="00FD30E6"/>
    <w:rsid w:val="00FD36B3"/>
    <w:rsid w:val="00FD5091"/>
    <w:rsid w:val="00FD5736"/>
    <w:rsid w:val="00FD5A0C"/>
    <w:rsid w:val="00FD5EF4"/>
    <w:rsid w:val="00FD6583"/>
    <w:rsid w:val="00FD702B"/>
    <w:rsid w:val="00FD7134"/>
    <w:rsid w:val="00FD7717"/>
    <w:rsid w:val="00FD7F28"/>
    <w:rsid w:val="00FE0477"/>
    <w:rsid w:val="00FE290F"/>
    <w:rsid w:val="00FE2DAF"/>
    <w:rsid w:val="00FE47E8"/>
    <w:rsid w:val="00FE4996"/>
    <w:rsid w:val="00FE589C"/>
    <w:rsid w:val="00FE59DC"/>
    <w:rsid w:val="00FE5D76"/>
    <w:rsid w:val="00FE6AC1"/>
    <w:rsid w:val="00FE6B0B"/>
    <w:rsid w:val="00FE78C8"/>
    <w:rsid w:val="00FF0156"/>
    <w:rsid w:val="00FF0B79"/>
    <w:rsid w:val="00FF1D0F"/>
    <w:rsid w:val="00FF303E"/>
    <w:rsid w:val="00FF38B5"/>
    <w:rsid w:val="00FF4336"/>
    <w:rsid w:val="00FF488E"/>
    <w:rsid w:val="00FF49BA"/>
    <w:rsid w:val="00FF4B05"/>
    <w:rsid w:val="00FF52D8"/>
    <w:rsid w:val="00FF5ACF"/>
    <w:rsid w:val="00FF5E4F"/>
    <w:rsid w:val="00FF74B1"/>
    <w:rsid w:val="00FF7619"/>
    <w:rsid w:val="01758EFC"/>
    <w:rsid w:val="0230F405"/>
    <w:rsid w:val="02AF5B0F"/>
    <w:rsid w:val="02D49344"/>
    <w:rsid w:val="02E0AEAF"/>
    <w:rsid w:val="04173C87"/>
    <w:rsid w:val="047C7F10"/>
    <w:rsid w:val="04A35574"/>
    <w:rsid w:val="04C961A8"/>
    <w:rsid w:val="05080DFE"/>
    <w:rsid w:val="0514BFE6"/>
    <w:rsid w:val="05D4EC19"/>
    <w:rsid w:val="05E42EB2"/>
    <w:rsid w:val="069E0D8D"/>
    <w:rsid w:val="06B5A253"/>
    <w:rsid w:val="072040B6"/>
    <w:rsid w:val="07472670"/>
    <w:rsid w:val="08D26C55"/>
    <w:rsid w:val="09F1E3FC"/>
    <w:rsid w:val="0C22C187"/>
    <w:rsid w:val="0C3493D6"/>
    <w:rsid w:val="0CA0EA5F"/>
    <w:rsid w:val="0CD4044E"/>
    <w:rsid w:val="0E689794"/>
    <w:rsid w:val="0E77991A"/>
    <w:rsid w:val="0E7CF7B3"/>
    <w:rsid w:val="0EEA25CC"/>
    <w:rsid w:val="0F2C9A7E"/>
    <w:rsid w:val="0F51385A"/>
    <w:rsid w:val="0FF71E95"/>
    <w:rsid w:val="10016900"/>
    <w:rsid w:val="1049F65C"/>
    <w:rsid w:val="116F7C2E"/>
    <w:rsid w:val="11BA5CD2"/>
    <w:rsid w:val="11BBFB01"/>
    <w:rsid w:val="11D0F47E"/>
    <w:rsid w:val="11D57A8C"/>
    <w:rsid w:val="1246DA66"/>
    <w:rsid w:val="12698D7D"/>
    <w:rsid w:val="127C8BDB"/>
    <w:rsid w:val="127FBDA1"/>
    <w:rsid w:val="12F5D578"/>
    <w:rsid w:val="135335F5"/>
    <w:rsid w:val="1402BCF4"/>
    <w:rsid w:val="14079385"/>
    <w:rsid w:val="1409F165"/>
    <w:rsid w:val="14917308"/>
    <w:rsid w:val="149AB6BC"/>
    <w:rsid w:val="149F3065"/>
    <w:rsid w:val="14C1715C"/>
    <w:rsid w:val="1530A627"/>
    <w:rsid w:val="159CF1FF"/>
    <w:rsid w:val="1662F7BF"/>
    <w:rsid w:val="16685576"/>
    <w:rsid w:val="17753451"/>
    <w:rsid w:val="17DA5CFC"/>
    <w:rsid w:val="18150980"/>
    <w:rsid w:val="1823B4A1"/>
    <w:rsid w:val="18CC27B1"/>
    <w:rsid w:val="18EB67D6"/>
    <w:rsid w:val="198400D5"/>
    <w:rsid w:val="198C5D81"/>
    <w:rsid w:val="19C667F5"/>
    <w:rsid w:val="19C7323E"/>
    <w:rsid w:val="19EEE064"/>
    <w:rsid w:val="19FD4A59"/>
    <w:rsid w:val="1B7975EE"/>
    <w:rsid w:val="1BB0EFB1"/>
    <w:rsid w:val="1CC9698C"/>
    <w:rsid w:val="1D3762C9"/>
    <w:rsid w:val="1D4754E2"/>
    <w:rsid w:val="1E1A6876"/>
    <w:rsid w:val="1EEB449F"/>
    <w:rsid w:val="1F74768F"/>
    <w:rsid w:val="2002B7AA"/>
    <w:rsid w:val="201E4784"/>
    <w:rsid w:val="202FE7FD"/>
    <w:rsid w:val="209D5660"/>
    <w:rsid w:val="20DE2A02"/>
    <w:rsid w:val="2148968F"/>
    <w:rsid w:val="22179FB9"/>
    <w:rsid w:val="2230A2BE"/>
    <w:rsid w:val="22B607AD"/>
    <w:rsid w:val="232FE9A4"/>
    <w:rsid w:val="2365A892"/>
    <w:rsid w:val="237D236A"/>
    <w:rsid w:val="23C7453F"/>
    <w:rsid w:val="267D1B5B"/>
    <w:rsid w:val="2706A397"/>
    <w:rsid w:val="271016DC"/>
    <w:rsid w:val="2748D7FF"/>
    <w:rsid w:val="2783EA25"/>
    <w:rsid w:val="2A0F1BC8"/>
    <w:rsid w:val="2A3FC995"/>
    <w:rsid w:val="2A9F629A"/>
    <w:rsid w:val="2AAE735D"/>
    <w:rsid w:val="2AD733A4"/>
    <w:rsid w:val="2B5FFE0C"/>
    <w:rsid w:val="2B7EB60F"/>
    <w:rsid w:val="2B8F269D"/>
    <w:rsid w:val="2BA559A2"/>
    <w:rsid w:val="2BF07A90"/>
    <w:rsid w:val="2C5CA9A9"/>
    <w:rsid w:val="2C922C29"/>
    <w:rsid w:val="2CBA644E"/>
    <w:rsid w:val="2CECFEEF"/>
    <w:rsid w:val="2CF3E100"/>
    <w:rsid w:val="2CFF27A3"/>
    <w:rsid w:val="2D3706EF"/>
    <w:rsid w:val="2D3AC595"/>
    <w:rsid w:val="2D678098"/>
    <w:rsid w:val="2DBB0EDB"/>
    <w:rsid w:val="2DD13385"/>
    <w:rsid w:val="2E162A74"/>
    <w:rsid w:val="2E5409A0"/>
    <w:rsid w:val="2E8795C8"/>
    <w:rsid w:val="2F411895"/>
    <w:rsid w:val="2F9287DF"/>
    <w:rsid w:val="3034D0F0"/>
    <w:rsid w:val="311BD586"/>
    <w:rsid w:val="3143FE65"/>
    <w:rsid w:val="31906445"/>
    <w:rsid w:val="31E5A847"/>
    <w:rsid w:val="32CB1665"/>
    <w:rsid w:val="33CE276B"/>
    <w:rsid w:val="34A4D36B"/>
    <w:rsid w:val="34D7B7C1"/>
    <w:rsid w:val="357B401C"/>
    <w:rsid w:val="36D0787E"/>
    <w:rsid w:val="37761D8D"/>
    <w:rsid w:val="37782145"/>
    <w:rsid w:val="37A1FA7A"/>
    <w:rsid w:val="37C448EA"/>
    <w:rsid w:val="38285B88"/>
    <w:rsid w:val="3899F487"/>
    <w:rsid w:val="3920D940"/>
    <w:rsid w:val="3A4AE520"/>
    <w:rsid w:val="3A4CB901"/>
    <w:rsid w:val="3ACE21E1"/>
    <w:rsid w:val="3AFCBE8D"/>
    <w:rsid w:val="3BBF7C5C"/>
    <w:rsid w:val="3C1492FF"/>
    <w:rsid w:val="3CC02408"/>
    <w:rsid w:val="3CD7EAA4"/>
    <w:rsid w:val="3D88E1B7"/>
    <w:rsid w:val="3DFA09F9"/>
    <w:rsid w:val="3E155F4B"/>
    <w:rsid w:val="3E3CD8BA"/>
    <w:rsid w:val="3F32611A"/>
    <w:rsid w:val="3FA4885C"/>
    <w:rsid w:val="3FC663B1"/>
    <w:rsid w:val="3FEE0EF6"/>
    <w:rsid w:val="4013BA46"/>
    <w:rsid w:val="405F9428"/>
    <w:rsid w:val="40ABA2DA"/>
    <w:rsid w:val="4173AF33"/>
    <w:rsid w:val="4178CBBE"/>
    <w:rsid w:val="417A0922"/>
    <w:rsid w:val="417EC3E7"/>
    <w:rsid w:val="419657B2"/>
    <w:rsid w:val="419A50E0"/>
    <w:rsid w:val="41CE7480"/>
    <w:rsid w:val="4250AB05"/>
    <w:rsid w:val="42604C08"/>
    <w:rsid w:val="428D7F3C"/>
    <w:rsid w:val="43787CE7"/>
    <w:rsid w:val="4391B2BD"/>
    <w:rsid w:val="43A17F55"/>
    <w:rsid w:val="43A4BE94"/>
    <w:rsid w:val="43FC0657"/>
    <w:rsid w:val="449F02B4"/>
    <w:rsid w:val="44A0637A"/>
    <w:rsid w:val="44A55BA8"/>
    <w:rsid w:val="45BEB8AF"/>
    <w:rsid w:val="45F47A65"/>
    <w:rsid w:val="4619887B"/>
    <w:rsid w:val="4702D113"/>
    <w:rsid w:val="47AEE9D6"/>
    <w:rsid w:val="48A15682"/>
    <w:rsid w:val="48CDEF5D"/>
    <w:rsid w:val="494DB92C"/>
    <w:rsid w:val="499B0CE0"/>
    <w:rsid w:val="499D4369"/>
    <w:rsid w:val="4A5C10BC"/>
    <w:rsid w:val="4A8EF711"/>
    <w:rsid w:val="4A98C016"/>
    <w:rsid w:val="4ACC0FD0"/>
    <w:rsid w:val="4AD378B0"/>
    <w:rsid w:val="4B1AE7DE"/>
    <w:rsid w:val="4B74BF4E"/>
    <w:rsid w:val="4BAAA675"/>
    <w:rsid w:val="4C32A44F"/>
    <w:rsid w:val="4C5ABA4C"/>
    <w:rsid w:val="4CCA5C57"/>
    <w:rsid w:val="4CF10E5E"/>
    <w:rsid w:val="4DC4ADF0"/>
    <w:rsid w:val="4E06AF87"/>
    <w:rsid w:val="4F74DC93"/>
    <w:rsid w:val="5083CE7C"/>
    <w:rsid w:val="519DFF69"/>
    <w:rsid w:val="51B73621"/>
    <w:rsid w:val="51CDCDCD"/>
    <w:rsid w:val="51D0C22A"/>
    <w:rsid w:val="52326988"/>
    <w:rsid w:val="527CFE78"/>
    <w:rsid w:val="5350DB73"/>
    <w:rsid w:val="549FECB7"/>
    <w:rsid w:val="5514B128"/>
    <w:rsid w:val="556E073B"/>
    <w:rsid w:val="55947816"/>
    <w:rsid w:val="56148E8B"/>
    <w:rsid w:val="565A03FF"/>
    <w:rsid w:val="57CD45EF"/>
    <w:rsid w:val="5A2A493A"/>
    <w:rsid w:val="5A6A22A3"/>
    <w:rsid w:val="5B01280B"/>
    <w:rsid w:val="5B20DB32"/>
    <w:rsid w:val="5B300F89"/>
    <w:rsid w:val="5B59520F"/>
    <w:rsid w:val="5B794BD4"/>
    <w:rsid w:val="5BB283C5"/>
    <w:rsid w:val="5C6C447E"/>
    <w:rsid w:val="5CD66B68"/>
    <w:rsid w:val="5CE6774F"/>
    <w:rsid w:val="5CEB9F6D"/>
    <w:rsid w:val="5CF035D5"/>
    <w:rsid w:val="5DE42A9E"/>
    <w:rsid w:val="5E28E061"/>
    <w:rsid w:val="5E2B19CB"/>
    <w:rsid w:val="5E3887A1"/>
    <w:rsid w:val="5E391FFB"/>
    <w:rsid w:val="5F60C562"/>
    <w:rsid w:val="5FD4F05C"/>
    <w:rsid w:val="600A17D2"/>
    <w:rsid w:val="60F34BC6"/>
    <w:rsid w:val="613CE048"/>
    <w:rsid w:val="614C1791"/>
    <w:rsid w:val="615B32A9"/>
    <w:rsid w:val="62FCC486"/>
    <w:rsid w:val="63D81BEC"/>
    <w:rsid w:val="641362C9"/>
    <w:rsid w:val="64255893"/>
    <w:rsid w:val="6449B92F"/>
    <w:rsid w:val="6497BBAF"/>
    <w:rsid w:val="64BC9C46"/>
    <w:rsid w:val="657B9B88"/>
    <w:rsid w:val="65927460"/>
    <w:rsid w:val="65A35528"/>
    <w:rsid w:val="65D8FB23"/>
    <w:rsid w:val="668802C4"/>
    <w:rsid w:val="67B10ABD"/>
    <w:rsid w:val="68481C76"/>
    <w:rsid w:val="694119C2"/>
    <w:rsid w:val="697CDC3A"/>
    <w:rsid w:val="6991D2EF"/>
    <w:rsid w:val="69E8AA88"/>
    <w:rsid w:val="6A4F259E"/>
    <w:rsid w:val="6A7FDEE5"/>
    <w:rsid w:val="6B56E5EF"/>
    <w:rsid w:val="6BA2FF20"/>
    <w:rsid w:val="6C1CD2BC"/>
    <w:rsid w:val="6C8EF903"/>
    <w:rsid w:val="6C9A4B07"/>
    <w:rsid w:val="6CB3E584"/>
    <w:rsid w:val="6CBBA039"/>
    <w:rsid w:val="6D3785EC"/>
    <w:rsid w:val="6D4A45FB"/>
    <w:rsid w:val="6DAECBB4"/>
    <w:rsid w:val="6DEF07DE"/>
    <w:rsid w:val="6DF8AD58"/>
    <w:rsid w:val="6E05F999"/>
    <w:rsid w:val="6EB1D140"/>
    <w:rsid w:val="6F25AFAD"/>
    <w:rsid w:val="701581F2"/>
    <w:rsid w:val="701E37E4"/>
    <w:rsid w:val="707707BB"/>
    <w:rsid w:val="707AC380"/>
    <w:rsid w:val="7113C13F"/>
    <w:rsid w:val="711EA227"/>
    <w:rsid w:val="72A1EE18"/>
    <w:rsid w:val="72EC44BD"/>
    <w:rsid w:val="734DC7A5"/>
    <w:rsid w:val="73961893"/>
    <w:rsid w:val="73A8F199"/>
    <w:rsid w:val="73BE1DE7"/>
    <w:rsid w:val="756167D1"/>
    <w:rsid w:val="75EA96E0"/>
    <w:rsid w:val="75F1EFCF"/>
    <w:rsid w:val="76ACA46D"/>
    <w:rsid w:val="76CFEEFC"/>
    <w:rsid w:val="76F4B42F"/>
    <w:rsid w:val="77319641"/>
    <w:rsid w:val="778C2C99"/>
    <w:rsid w:val="77EA4AEA"/>
    <w:rsid w:val="77EB7617"/>
    <w:rsid w:val="78473783"/>
    <w:rsid w:val="7A15A367"/>
    <w:rsid w:val="7AFCA5FE"/>
    <w:rsid w:val="7B1E5CF6"/>
    <w:rsid w:val="7B4B81CF"/>
    <w:rsid w:val="7B5ADD5B"/>
    <w:rsid w:val="7B80DEDE"/>
    <w:rsid w:val="7BB9148F"/>
    <w:rsid w:val="7C287D15"/>
    <w:rsid w:val="7C857801"/>
    <w:rsid w:val="7CAC1C8F"/>
    <w:rsid w:val="7D6F8801"/>
    <w:rsid w:val="7E03FCB8"/>
    <w:rsid w:val="7E745019"/>
    <w:rsid w:val="7F0CABAF"/>
    <w:rsid w:val="7FC6C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D40EE8"/>
  <w15:docId w15:val="{E41FF98D-0E3F-4A53-840F-6F7E14451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77CC2"/>
    <w:pPr>
      <w:spacing w:after="240"/>
      <w:jc w:val="both"/>
    </w:pPr>
    <w:rPr>
      <w:rFonts w:ascii="Times New Roman" w:hAnsi="Times New Roman"/>
    </w:rPr>
  </w:style>
  <w:style w:type="paragraph" w:styleId="Nadpis1">
    <w:name w:val="heading 1"/>
    <w:basedOn w:val="Normln"/>
    <w:next w:val="Normln"/>
    <w:link w:val="Nadpis1Char"/>
    <w:uiPriority w:val="9"/>
    <w:qFormat/>
    <w:rsid w:val="00AF4C70"/>
    <w:pPr>
      <w:keepNext/>
      <w:keepLines/>
      <w:numPr>
        <w:numId w:val="1"/>
      </w:numPr>
      <w:jc w:val="left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F6F60"/>
    <w:pPr>
      <w:keepNext/>
      <w:keepLines/>
      <w:numPr>
        <w:ilvl w:val="1"/>
        <w:numId w:val="1"/>
      </w:numPr>
      <w:ind w:left="794" w:hanging="794"/>
      <w:jc w:val="left"/>
      <w:outlineLvl w:val="1"/>
    </w:pPr>
    <w:rPr>
      <w:rFonts w:ascii="Arial" w:eastAsiaTheme="majorEastAsia" w:hAnsi="Arial" w:cstheme="majorBidi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B54B4"/>
    <w:pPr>
      <w:keepNext/>
      <w:keepLines/>
      <w:numPr>
        <w:ilvl w:val="2"/>
        <w:numId w:val="1"/>
      </w:numPr>
      <w:outlineLvl w:val="2"/>
    </w:pPr>
    <w:rPr>
      <w:rFonts w:ascii="Arial" w:eastAsiaTheme="majorEastAsia" w:hAnsi="Arial" w:cstheme="majorBidi"/>
      <w:color w:val="2F5496" w:themeColor="accent1" w:themeShade="BF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90326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0326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0326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0326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0326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0326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8602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860288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60288"/>
  </w:style>
  <w:style w:type="paragraph" w:styleId="Zpat">
    <w:name w:val="footer"/>
    <w:basedOn w:val="Normln"/>
    <w:link w:val="ZpatChar"/>
    <w:uiPriority w:val="99"/>
    <w:unhideWhenUsed/>
    <w:rsid w:val="00860288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60288"/>
  </w:style>
  <w:style w:type="character" w:customStyle="1" w:styleId="Nadpis1Char">
    <w:name w:val="Nadpis 1 Char"/>
    <w:basedOn w:val="Standardnpsmoodstavce"/>
    <w:link w:val="Nadpis1"/>
    <w:uiPriority w:val="9"/>
    <w:rsid w:val="00AF4C70"/>
    <w:rPr>
      <w:rFonts w:ascii="Arial" w:eastAsiaTheme="majorEastAsia" w:hAnsi="Arial" w:cstheme="majorBidi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7F6F60"/>
    <w:rPr>
      <w:rFonts w:ascii="Arial" w:eastAsiaTheme="majorEastAsia" w:hAnsi="Arial" w:cstheme="majorBidi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7B54B4"/>
    <w:rPr>
      <w:rFonts w:ascii="Arial" w:eastAsiaTheme="majorEastAsia" w:hAnsi="Arial" w:cstheme="majorBidi"/>
      <w:color w:val="2F5496" w:themeColor="accent1" w:themeShade="BF"/>
    </w:rPr>
  </w:style>
  <w:style w:type="character" w:styleId="Hypertextovodkaz">
    <w:name w:val="Hyperlink"/>
    <w:basedOn w:val="Standardnpsmoodstavce"/>
    <w:uiPriority w:val="99"/>
    <w:unhideWhenUsed/>
    <w:rsid w:val="003A51C5"/>
    <w:rPr>
      <w:color w:val="0563C1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6B6A81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7751DB"/>
    <w:pPr>
      <w:spacing w:before="120" w:after="200"/>
    </w:pPr>
    <w:rPr>
      <w:i/>
      <w:iCs/>
      <w:color w:val="44546A" w:themeColor="text2"/>
      <w:sz w:val="20"/>
      <w:szCs w:val="18"/>
    </w:rPr>
  </w:style>
  <w:style w:type="paragraph" w:customStyle="1" w:styleId="MujOdstavec">
    <w:name w:val="MujOdstavec"/>
    <w:basedOn w:val="Normln"/>
    <w:qFormat/>
    <w:rsid w:val="00677CC2"/>
    <w:rPr>
      <w:rFonts w:cs="Arial"/>
    </w:rPr>
  </w:style>
  <w:style w:type="paragraph" w:styleId="Nadpisobsahu">
    <w:name w:val="TOC Heading"/>
    <w:basedOn w:val="Nadpis1"/>
    <w:next w:val="Normln"/>
    <w:uiPriority w:val="39"/>
    <w:unhideWhenUsed/>
    <w:qFormat/>
    <w:rsid w:val="0044412F"/>
    <w:pPr>
      <w:spacing w:before="480" w:after="0" w:line="276" w:lineRule="auto"/>
      <w:outlineLvl w:val="9"/>
    </w:pPr>
    <w:rPr>
      <w:b/>
      <w:bCs/>
      <w:sz w:val="28"/>
      <w:szCs w:val="28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117F93"/>
    <w:pPr>
      <w:tabs>
        <w:tab w:val="left" w:pos="480"/>
        <w:tab w:val="right" w:leader="dot" w:pos="9056"/>
      </w:tabs>
      <w:spacing w:before="120"/>
    </w:pPr>
    <w:rPr>
      <w:b/>
      <w:bCs/>
      <w:caps/>
      <w:noProof/>
      <w:sz w:val="22"/>
      <w:szCs w:val="22"/>
    </w:rPr>
  </w:style>
  <w:style w:type="paragraph" w:styleId="Obsah2">
    <w:name w:val="toc 2"/>
    <w:basedOn w:val="Normln"/>
    <w:next w:val="Normln"/>
    <w:autoRedefine/>
    <w:uiPriority w:val="39"/>
    <w:unhideWhenUsed/>
    <w:rsid w:val="0044412F"/>
    <w:pPr>
      <w:ind w:left="240"/>
    </w:pPr>
    <w:rPr>
      <w:smallCaps/>
      <w:sz w:val="22"/>
      <w:szCs w:val="22"/>
    </w:rPr>
  </w:style>
  <w:style w:type="paragraph" w:styleId="Obsah3">
    <w:name w:val="toc 3"/>
    <w:basedOn w:val="Normln"/>
    <w:next w:val="Normln"/>
    <w:autoRedefine/>
    <w:uiPriority w:val="39"/>
    <w:unhideWhenUsed/>
    <w:rsid w:val="0044412F"/>
    <w:pPr>
      <w:ind w:left="480"/>
    </w:pPr>
    <w:rPr>
      <w:i/>
      <w:iCs/>
      <w:sz w:val="22"/>
      <w:szCs w:val="22"/>
    </w:rPr>
  </w:style>
  <w:style w:type="paragraph" w:styleId="Obsah4">
    <w:name w:val="toc 4"/>
    <w:basedOn w:val="Normln"/>
    <w:next w:val="Normln"/>
    <w:autoRedefine/>
    <w:uiPriority w:val="39"/>
    <w:semiHidden/>
    <w:unhideWhenUsed/>
    <w:rsid w:val="0044412F"/>
    <w:pPr>
      <w:ind w:left="720"/>
    </w:pPr>
    <w:rPr>
      <w:sz w:val="18"/>
      <w:szCs w:val="18"/>
    </w:rPr>
  </w:style>
  <w:style w:type="paragraph" w:styleId="Obsah5">
    <w:name w:val="toc 5"/>
    <w:basedOn w:val="Normln"/>
    <w:next w:val="Normln"/>
    <w:autoRedefine/>
    <w:uiPriority w:val="39"/>
    <w:semiHidden/>
    <w:unhideWhenUsed/>
    <w:rsid w:val="0044412F"/>
    <w:pPr>
      <w:ind w:left="960"/>
    </w:pPr>
    <w:rPr>
      <w:sz w:val="18"/>
      <w:szCs w:val="18"/>
    </w:rPr>
  </w:style>
  <w:style w:type="paragraph" w:styleId="Obsah6">
    <w:name w:val="toc 6"/>
    <w:basedOn w:val="Normln"/>
    <w:next w:val="Normln"/>
    <w:autoRedefine/>
    <w:uiPriority w:val="39"/>
    <w:semiHidden/>
    <w:unhideWhenUsed/>
    <w:rsid w:val="0044412F"/>
    <w:pPr>
      <w:ind w:left="1200"/>
    </w:pPr>
    <w:rPr>
      <w:sz w:val="18"/>
      <w:szCs w:val="18"/>
    </w:rPr>
  </w:style>
  <w:style w:type="paragraph" w:styleId="Obsah7">
    <w:name w:val="toc 7"/>
    <w:basedOn w:val="Normln"/>
    <w:next w:val="Normln"/>
    <w:autoRedefine/>
    <w:uiPriority w:val="39"/>
    <w:semiHidden/>
    <w:unhideWhenUsed/>
    <w:rsid w:val="0044412F"/>
    <w:pPr>
      <w:ind w:left="1440"/>
    </w:pPr>
    <w:rPr>
      <w:sz w:val="18"/>
      <w:szCs w:val="18"/>
    </w:rPr>
  </w:style>
  <w:style w:type="paragraph" w:styleId="Obsah8">
    <w:name w:val="toc 8"/>
    <w:basedOn w:val="Normln"/>
    <w:next w:val="Normln"/>
    <w:autoRedefine/>
    <w:uiPriority w:val="39"/>
    <w:semiHidden/>
    <w:unhideWhenUsed/>
    <w:rsid w:val="0044412F"/>
    <w:pPr>
      <w:ind w:left="1680"/>
    </w:pPr>
    <w:rPr>
      <w:sz w:val="18"/>
      <w:szCs w:val="18"/>
    </w:rPr>
  </w:style>
  <w:style w:type="paragraph" w:styleId="Obsah9">
    <w:name w:val="toc 9"/>
    <w:basedOn w:val="Normln"/>
    <w:next w:val="Normln"/>
    <w:autoRedefine/>
    <w:uiPriority w:val="39"/>
    <w:semiHidden/>
    <w:unhideWhenUsed/>
    <w:rsid w:val="0044412F"/>
    <w:pPr>
      <w:ind w:left="1920"/>
    </w:pPr>
    <w:rPr>
      <w:sz w:val="18"/>
      <w:szCs w:val="18"/>
    </w:rPr>
  </w:style>
  <w:style w:type="character" w:styleId="slostrnky">
    <w:name w:val="page number"/>
    <w:basedOn w:val="Standardnpsmoodstavce"/>
    <w:uiPriority w:val="99"/>
    <w:semiHidden/>
    <w:unhideWhenUsed/>
    <w:rsid w:val="00A0073A"/>
  </w:style>
  <w:style w:type="character" w:customStyle="1" w:styleId="Nadpis4Char">
    <w:name w:val="Nadpis 4 Char"/>
    <w:basedOn w:val="Standardnpsmoodstavce"/>
    <w:link w:val="Nadpis4"/>
    <w:uiPriority w:val="9"/>
    <w:rsid w:val="0090326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0326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0326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0326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0326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0326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eznamobrzk">
    <w:name w:val="table of figures"/>
    <w:basedOn w:val="Normln"/>
    <w:next w:val="Normln"/>
    <w:uiPriority w:val="99"/>
    <w:unhideWhenUsed/>
    <w:rsid w:val="001F5F5B"/>
  </w:style>
  <w:style w:type="paragraph" w:styleId="Textbubliny">
    <w:name w:val="Balloon Text"/>
    <w:basedOn w:val="Normln"/>
    <w:link w:val="TextbublinyChar"/>
    <w:uiPriority w:val="99"/>
    <w:semiHidden/>
    <w:unhideWhenUsed/>
    <w:rsid w:val="005E1EA9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E1EA9"/>
    <w:rPr>
      <w:rFonts w:ascii="Tahoma" w:hAnsi="Tahoma" w:cs="Tahoma"/>
      <w:sz w:val="16"/>
      <w:szCs w:val="16"/>
    </w:rPr>
  </w:style>
  <w:style w:type="character" w:styleId="Zstupntext">
    <w:name w:val="Placeholder Text"/>
    <w:basedOn w:val="Standardnpsmoodstavce"/>
    <w:uiPriority w:val="99"/>
    <w:semiHidden/>
    <w:rsid w:val="00B47B51"/>
    <w:rPr>
      <w:color w:val="808080"/>
    </w:rPr>
  </w:style>
  <w:style w:type="paragraph" w:styleId="Revize">
    <w:name w:val="Revision"/>
    <w:hidden/>
    <w:uiPriority w:val="99"/>
    <w:semiHidden/>
    <w:rsid w:val="000667D8"/>
  </w:style>
  <w:style w:type="character" w:styleId="Odkaznakoment">
    <w:name w:val="annotation reference"/>
    <w:basedOn w:val="Standardnpsmoodstavce"/>
    <w:uiPriority w:val="99"/>
    <w:semiHidden/>
    <w:unhideWhenUsed/>
    <w:rsid w:val="000667D8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0667D8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0667D8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0667D8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0667D8"/>
    <w:rPr>
      <w:b/>
      <w:bCs/>
      <w:sz w:val="20"/>
      <w:szCs w:val="20"/>
    </w:rPr>
  </w:style>
  <w:style w:type="character" w:styleId="Nevyeenzmnka">
    <w:name w:val="Unresolved Mention"/>
    <w:basedOn w:val="Standardnpsmoodstavce"/>
    <w:uiPriority w:val="99"/>
    <w:semiHidden/>
    <w:unhideWhenUsed/>
    <w:rsid w:val="00725628"/>
    <w:rPr>
      <w:color w:val="605E5C"/>
      <w:shd w:val="clear" w:color="auto" w:fill="E1DFDD"/>
    </w:rPr>
  </w:style>
  <w:style w:type="paragraph" w:styleId="Textpoznpodarou">
    <w:name w:val="footnote text"/>
    <w:basedOn w:val="Normln"/>
    <w:link w:val="TextpoznpodarouChar"/>
    <w:uiPriority w:val="99"/>
    <w:unhideWhenUsed/>
    <w:rsid w:val="00DB5B3A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rsid w:val="00DB5B3A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DB5B3A"/>
    <w:rPr>
      <w:vertAlign w:val="superscript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764D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764D0A"/>
    <w:rPr>
      <w:rFonts w:ascii="Courier New" w:eastAsia="Times New Roman" w:hAnsi="Courier New" w:cs="Courier New"/>
      <w:sz w:val="20"/>
      <w:szCs w:val="20"/>
      <w:lang w:eastAsia="cs-CZ"/>
    </w:rPr>
  </w:style>
  <w:style w:type="character" w:styleId="Sledovanodkaz">
    <w:name w:val="FollowedHyperlink"/>
    <w:basedOn w:val="Standardnpsmoodstavce"/>
    <w:uiPriority w:val="99"/>
    <w:semiHidden/>
    <w:unhideWhenUsed/>
    <w:rsid w:val="009C3135"/>
    <w:rPr>
      <w:color w:val="954F72" w:themeColor="followedHyperlink"/>
      <w:u w:val="single"/>
    </w:rPr>
  </w:style>
  <w:style w:type="table" w:styleId="Prosttabulka5">
    <w:name w:val="Plain Table 5"/>
    <w:basedOn w:val="Normlntabulka"/>
    <w:uiPriority w:val="45"/>
    <w:rsid w:val="00D8195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normaltextrun">
    <w:name w:val="normaltextrun"/>
    <w:basedOn w:val="Standardnpsmoodstavce"/>
    <w:rsid w:val="00736046"/>
  </w:style>
  <w:style w:type="character" w:customStyle="1" w:styleId="eop">
    <w:name w:val="eop"/>
    <w:basedOn w:val="Standardnpsmoodstavce"/>
    <w:rsid w:val="00736046"/>
  </w:style>
  <w:style w:type="character" w:customStyle="1" w:styleId="spellingerror">
    <w:name w:val="spellingerror"/>
    <w:basedOn w:val="Standardnpsmoodstavce"/>
    <w:rsid w:val="0083733D"/>
  </w:style>
  <w:style w:type="paragraph" w:customStyle="1" w:styleId="paragraph">
    <w:name w:val="paragraph"/>
    <w:basedOn w:val="Normln"/>
    <w:rsid w:val="00C20FE6"/>
    <w:pPr>
      <w:spacing w:before="100" w:beforeAutospacing="1" w:after="100" w:afterAutospacing="1"/>
    </w:pPr>
    <w:rPr>
      <w:rFonts w:eastAsia="Times New Roman" w:cs="Times New Roman"/>
      <w:lang w:eastAsia="cs-CZ"/>
    </w:rPr>
  </w:style>
  <w:style w:type="character" w:customStyle="1" w:styleId="contextualspellingandgrammarerror">
    <w:name w:val="contextualspellingandgrammarerror"/>
    <w:basedOn w:val="Standardnpsmoodstavce"/>
    <w:rsid w:val="00C20FE6"/>
  </w:style>
  <w:style w:type="table" w:styleId="Prosttabulka3">
    <w:name w:val="Plain Table 3"/>
    <w:basedOn w:val="Normlntabulka"/>
    <w:uiPriority w:val="43"/>
    <w:rsid w:val="005D3A6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extvysvtlivek">
    <w:name w:val="endnote text"/>
    <w:basedOn w:val="Normln"/>
    <w:link w:val="TextvysvtlivekChar"/>
    <w:uiPriority w:val="99"/>
    <w:semiHidden/>
    <w:unhideWhenUsed/>
    <w:rsid w:val="007D2602"/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7D2602"/>
    <w:rPr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7D2602"/>
    <w:rPr>
      <w:vertAlign w:val="superscript"/>
    </w:rPr>
  </w:style>
  <w:style w:type="paragraph" w:styleId="Bibliografie">
    <w:name w:val="Bibliography"/>
    <w:basedOn w:val="Normln"/>
    <w:next w:val="Normln"/>
    <w:uiPriority w:val="37"/>
    <w:unhideWhenUsed/>
    <w:rsid w:val="00C671BA"/>
  </w:style>
  <w:style w:type="character" w:customStyle="1" w:styleId="mo">
    <w:name w:val="mo"/>
    <w:basedOn w:val="Standardnpsmoodstavce"/>
    <w:rsid w:val="00A15EBC"/>
  </w:style>
  <w:style w:type="character" w:customStyle="1" w:styleId="mi">
    <w:name w:val="mi"/>
    <w:basedOn w:val="Standardnpsmoodstavce"/>
    <w:rsid w:val="00A15EBC"/>
  </w:style>
  <w:style w:type="character" w:customStyle="1" w:styleId="mn">
    <w:name w:val="mn"/>
    <w:basedOn w:val="Standardnpsmoodstavce"/>
    <w:rsid w:val="00A15EBC"/>
  </w:style>
  <w:style w:type="paragraph" w:customStyle="1" w:styleId="Standard">
    <w:name w:val="Standard"/>
    <w:rsid w:val="00275D87"/>
    <w:pPr>
      <w:widowControl w:val="0"/>
      <w:tabs>
        <w:tab w:val="left" w:pos="3402"/>
      </w:tabs>
      <w:suppressAutoHyphens/>
      <w:autoSpaceDN w:val="0"/>
      <w:textAlignment w:val="baseline"/>
    </w:pPr>
    <w:rPr>
      <w:rFonts w:ascii="Times New Roman" w:eastAsia="Arial Unicode MS" w:hAnsi="Times New Roman" w:cs="Tahoma"/>
      <w:kern w:val="3"/>
      <w:lang w:eastAsia="cs-CZ"/>
    </w:rPr>
  </w:style>
  <w:style w:type="paragraph" w:styleId="Normlnweb">
    <w:name w:val="Normal (Web)"/>
    <w:basedOn w:val="Normln"/>
    <w:link w:val="NormlnwebChar"/>
    <w:uiPriority w:val="99"/>
    <w:unhideWhenUsed/>
    <w:rsid w:val="00367E8E"/>
    <w:pPr>
      <w:spacing w:before="100" w:beforeAutospacing="1" w:after="100" w:afterAutospacing="1"/>
    </w:pPr>
    <w:rPr>
      <w:rFonts w:eastAsia="Times New Roman" w:cs="Times New Roman"/>
      <w:lang w:eastAsia="cs-CZ"/>
    </w:rPr>
  </w:style>
  <w:style w:type="table" w:styleId="Prosttabulka4">
    <w:name w:val="Plain Table 4"/>
    <w:basedOn w:val="Normlntabulka"/>
    <w:uiPriority w:val="44"/>
    <w:rsid w:val="00DC4DE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Nadpis1bezsl">
    <w:name w:val="Nadpis 1 bez čísl"/>
    <w:basedOn w:val="Nadpis1"/>
    <w:next w:val="Normln"/>
    <w:link w:val="Nadpis1bezslChar"/>
    <w:qFormat/>
    <w:rsid w:val="00F96473"/>
    <w:pPr>
      <w:numPr>
        <w:numId w:val="0"/>
      </w:numPr>
    </w:pPr>
  </w:style>
  <w:style w:type="paragraph" w:customStyle="1" w:styleId="Nadpis2bezsl">
    <w:name w:val="Nadpis 2 bez čísl"/>
    <w:basedOn w:val="Nadpis2"/>
    <w:next w:val="Normln"/>
    <w:link w:val="Nadpis2bezslChar"/>
    <w:qFormat/>
    <w:rsid w:val="00F96473"/>
    <w:pPr>
      <w:numPr>
        <w:ilvl w:val="0"/>
        <w:numId w:val="0"/>
      </w:numPr>
    </w:pPr>
  </w:style>
  <w:style w:type="character" w:customStyle="1" w:styleId="Nadpis1bezslChar">
    <w:name w:val="Nadpis 1 bez čísl Char"/>
    <w:basedOn w:val="Nadpis1Char"/>
    <w:link w:val="Nadpis1bezsl"/>
    <w:rsid w:val="00F96473"/>
    <w:rPr>
      <w:rFonts w:ascii="Arial" w:eastAsiaTheme="majorEastAsia" w:hAnsi="Arial" w:cstheme="majorBidi"/>
      <w:sz w:val="32"/>
      <w:szCs w:val="32"/>
    </w:rPr>
  </w:style>
  <w:style w:type="character" w:customStyle="1" w:styleId="Nadpis2bezslChar">
    <w:name w:val="Nadpis 2 bez čísl Char"/>
    <w:basedOn w:val="Nadpis2Char"/>
    <w:link w:val="Nadpis2bezsl"/>
    <w:rsid w:val="00F96473"/>
    <w:rPr>
      <w:rFonts w:ascii="Arial" w:eastAsiaTheme="majorEastAsia" w:hAnsi="Arial" w:cstheme="majorBidi"/>
      <w:sz w:val="28"/>
      <w:szCs w:val="26"/>
    </w:rPr>
  </w:style>
  <w:style w:type="paragraph" w:styleId="Nzev">
    <w:name w:val="Title"/>
    <w:basedOn w:val="Normln"/>
    <w:next w:val="Normln"/>
    <w:link w:val="NzevChar"/>
    <w:uiPriority w:val="10"/>
    <w:qFormat/>
    <w:rsid w:val="00F463B4"/>
    <w:pPr>
      <w:spacing w:after="0"/>
      <w:contextualSpacing/>
      <w:jc w:val="left"/>
    </w:pPr>
    <w:rPr>
      <w:rFonts w:ascii="Arial" w:eastAsiaTheme="majorEastAsia" w:hAnsi="Arial" w:cstheme="majorBidi"/>
      <w:spacing w:val="-10"/>
      <w:kern w:val="28"/>
      <w:sz w:val="32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463B4"/>
    <w:rPr>
      <w:rFonts w:ascii="Arial" w:eastAsiaTheme="majorEastAsia" w:hAnsi="Arial" w:cstheme="majorBidi"/>
      <w:spacing w:val="-10"/>
      <w:kern w:val="28"/>
      <w:sz w:val="32"/>
      <w:szCs w:val="56"/>
    </w:rPr>
  </w:style>
  <w:style w:type="paragraph" w:customStyle="1" w:styleId="Nzev2">
    <w:name w:val="Název2"/>
    <w:basedOn w:val="Normlnweb"/>
    <w:link w:val="Nzev2Char"/>
    <w:qFormat/>
    <w:rsid w:val="00231C78"/>
    <w:pPr>
      <w:jc w:val="left"/>
    </w:pPr>
    <w:rPr>
      <w:rFonts w:ascii="Arial" w:hAnsi="Arial" w:cstheme="minorHAnsi"/>
      <w:b/>
      <w:bCs/>
    </w:rPr>
  </w:style>
  <w:style w:type="character" w:customStyle="1" w:styleId="NormlnwebChar">
    <w:name w:val="Normální (web) Char"/>
    <w:basedOn w:val="Standardnpsmoodstavce"/>
    <w:link w:val="Normlnweb"/>
    <w:uiPriority w:val="99"/>
    <w:rsid w:val="00231C78"/>
    <w:rPr>
      <w:rFonts w:ascii="Times New Roman" w:eastAsia="Times New Roman" w:hAnsi="Times New Roman" w:cs="Times New Roman"/>
      <w:lang w:eastAsia="cs-CZ"/>
    </w:rPr>
  </w:style>
  <w:style w:type="character" w:customStyle="1" w:styleId="Nzev2Char">
    <w:name w:val="Název2 Char"/>
    <w:basedOn w:val="NormlnwebChar"/>
    <w:link w:val="Nzev2"/>
    <w:rsid w:val="00231C78"/>
    <w:rPr>
      <w:rFonts w:ascii="Arial" w:eastAsia="Times New Roman" w:hAnsi="Arial" w:cstheme="minorHAnsi"/>
      <w:b/>
      <w:bCs/>
      <w:lang w:eastAsia="cs-CZ"/>
    </w:rPr>
  </w:style>
  <w:style w:type="paragraph" w:styleId="z-Zatekformule">
    <w:name w:val="HTML Top of Form"/>
    <w:basedOn w:val="Normln"/>
    <w:next w:val="Normln"/>
    <w:link w:val="z-ZatekformuleChar"/>
    <w:hidden/>
    <w:uiPriority w:val="99"/>
    <w:semiHidden/>
    <w:unhideWhenUsed/>
    <w:rsid w:val="0070604A"/>
    <w:pPr>
      <w:pBdr>
        <w:bottom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cs-CZ"/>
    </w:rPr>
  </w:style>
  <w:style w:type="character" w:customStyle="1" w:styleId="z-ZatekformuleChar">
    <w:name w:val="z-Začátek formuláře Char"/>
    <w:basedOn w:val="Standardnpsmoodstavce"/>
    <w:link w:val="z-Zatekformule"/>
    <w:uiPriority w:val="99"/>
    <w:semiHidden/>
    <w:rsid w:val="0070604A"/>
    <w:rPr>
      <w:rFonts w:ascii="Arial" w:eastAsia="Times New Roman" w:hAnsi="Arial" w:cs="Arial"/>
      <w:vanish/>
      <w:sz w:val="16"/>
      <w:szCs w:val="16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6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2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9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6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0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2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0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6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31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2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34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1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8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42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8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4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4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2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2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6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6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9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0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24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72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0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6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03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2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5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3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7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1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8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48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6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4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9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1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7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1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1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0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2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61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7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7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3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3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9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8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2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8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1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5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4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9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16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1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1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70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7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66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2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79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51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5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5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s.wikipedia.org/wiki/Vzn%C4%9Btov%C3%BD_motor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cs.wikipedia.org/wiki/Raketov%C3%BD_motor" TargetMode="External"/><Relationship Id="rId17" Type="http://schemas.openxmlformats.org/officeDocument/2006/relationships/hyperlink" Target="https://www.canva.com/cs_cz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w3schools.com/css/default.asp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w3schools.com/js/default.asp" TargetMode="Externa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s.wikipedia.org/wiki/Z%C3%A1%C5%BEehov%C3%BD_moto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a\Downloads\PROJEKT_vzorova_dokumentace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E026EA0E6A7FB42AFCB11B1195F8506" ma:contentTypeVersion="17" ma:contentTypeDescription="Vytvoří nový dokument" ma:contentTypeScope="" ma:versionID="013998f46f6f9374970549724842c210">
  <xsd:schema xmlns:xsd="http://www.w3.org/2001/XMLSchema" xmlns:xs="http://www.w3.org/2001/XMLSchema" xmlns:p="http://schemas.microsoft.com/office/2006/metadata/properties" xmlns:ns2="8e915caa-1bd9-4cd6-a2ae-168ad173321d" xmlns:ns3="7254e143-aaa1-4413-904a-afee058fa780" targetNamespace="http://schemas.microsoft.com/office/2006/metadata/properties" ma:root="true" ma:fieldsID="924d4536dd2e75b8b206f11d3b14d7af" ns2:_="" ns3:_="">
    <xsd:import namespace="8e915caa-1bd9-4cd6-a2ae-168ad173321d"/>
    <xsd:import namespace="7254e143-aaa1-4413-904a-afee058fa78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lcf76f155ced4ddcb4097134ff3c332f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915caa-1bd9-4cd6-a2ae-168ad173321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54e143-aaa1-4413-904a-afee058fa7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ů" ma:readOnly="false" ma:fieldId="{5cf76f15-5ced-4ddc-b409-7134ff3c332f}" ma:taxonomyMulti="true" ma:sspId="b5190b6f-cc76-4299-8866-3904f6a46ed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254e143-aaa1-4413-904a-afee058fa780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Zástupný_text1</b:Tag>
    <b:SourceType>InternetSite</b:SourceType>
    <b:Guid>{35AE109C-944F-4439-94A9-C9C33DB37D84}</b:Guid>
    <b:RefOrder>1</b:RefOrder>
  </b:Source>
</b:Sources>
</file>

<file path=customXml/itemProps1.xml><?xml version="1.0" encoding="utf-8"?>
<ds:datastoreItem xmlns:ds="http://schemas.openxmlformats.org/officeDocument/2006/customXml" ds:itemID="{7F8DCE64-DAC8-4C17-939F-DB65275560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915caa-1bd9-4cd6-a2ae-168ad173321d"/>
    <ds:schemaRef ds:uri="7254e143-aaa1-4413-904a-afee058fa7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3EDB30-C6EB-4925-A5AC-1D0510056AB4}">
  <ds:schemaRefs>
    <ds:schemaRef ds:uri="http://schemas.microsoft.com/office/2006/metadata/properties"/>
    <ds:schemaRef ds:uri="http://schemas.microsoft.com/office/infopath/2007/PartnerControls"/>
    <ds:schemaRef ds:uri="7254e143-aaa1-4413-904a-afee058fa780"/>
  </ds:schemaRefs>
</ds:datastoreItem>
</file>

<file path=customXml/itemProps3.xml><?xml version="1.0" encoding="utf-8"?>
<ds:datastoreItem xmlns:ds="http://schemas.openxmlformats.org/officeDocument/2006/customXml" ds:itemID="{BECD490E-B7EB-4310-8804-2DF49945C0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D9B6BE-E0EB-426B-8000-F3405EE85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PROJEKT_vzorova_dokumentace</Template>
  <TotalTime>77</TotalTime>
  <Pages>3</Pages>
  <Words>237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</dc:creator>
  <cp:keywords/>
  <dc:description/>
  <cp:lastModifiedBy>Vilém Šot</cp:lastModifiedBy>
  <cp:revision>9</cp:revision>
  <dcterms:created xsi:type="dcterms:W3CDTF">2024-05-14T06:11:00Z</dcterms:created>
  <dcterms:modified xsi:type="dcterms:W3CDTF">2024-06-06T16:43:00Z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0x0101006E026EA0E6A7FB42AFCB11B1195F8506</vt:lpwstr>
  </property>
  <property fmtid="{D5CDD505-2E9C-101B-9397-08002B2CF9AE}" pid="3" name="MediaServiceImageTags">
    <vt:lpwstr/>
  </property>
</Properties>
</file>